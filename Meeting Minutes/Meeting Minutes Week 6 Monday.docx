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00774146" w:rsidRDefault="000F5862" w14:paraId="714B4CFD" w14:textId="20621254">
      <w:pPr>
        <w:pStyle w:val="Date"/>
        <w:rPr>
          <w:lang w:val="en-GB"/>
        </w:rPr>
      </w:pPr>
      <w:r>
        <w:rPr>
          <w:rStyle w:val="IntenseEmphasis"/>
          <w:lang w:val="en-GB"/>
        </w:rPr>
        <w:t>24</w:t>
      </w:r>
      <w:r w:rsidRPr="00F71A25" w:rsidR="006745C8">
        <w:rPr>
          <w:rStyle w:val="IntenseEmphasis"/>
          <w:vertAlign w:val="superscript"/>
          <w:lang w:val="en-GB"/>
        </w:rPr>
        <w:t>th</w:t>
      </w:r>
      <w:r w:rsidR="006745C8">
        <w:rPr>
          <w:rStyle w:val="IntenseEmphasis"/>
          <w:lang w:val="en-GB"/>
        </w:rPr>
        <w:t xml:space="preserve"> February 2025 | </w:t>
      </w:r>
      <w:r>
        <w:rPr>
          <w:rStyle w:val="IntenseEmphasis"/>
          <w:b/>
          <w:bCs/>
          <w:lang w:val="en-GB"/>
        </w:rPr>
        <w:t>12</w:t>
      </w:r>
      <w:r w:rsidRPr="006745C8" w:rsidR="006745C8">
        <w:rPr>
          <w:rStyle w:val="IntenseEmphasis"/>
          <w:b/>
          <w:bCs/>
          <w:lang w:val="en-GB"/>
        </w:rPr>
        <w:t>:</w:t>
      </w:r>
      <w:r>
        <w:rPr>
          <w:rStyle w:val="IntenseEmphasis"/>
          <w:b/>
          <w:bCs/>
          <w:lang w:val="en-GB"/>
        </w:rPr>
        <w:t>00</w:t>
      </w:r>
      <w:r w:rsidR="006745C8">
        <w:rPr>
          <w:rStyle w:val="IntenseEmphasis"/>
          <w:b/>
          <w:bCs/>
          <w:lang w:val="en-GB"/>
        </w:rPr>
        <w:t>pm</w:t>
      </w:r>
      <w:r w:rsidRPr="006745C8" w:rsidR="006745C8">
        <w:rPr>
          <w:rStyle w:val="IntenseEmphasis"/>
          <w:b/>
          <w:bCs/>
          <w:lang w:val="en-GB"/>
        </w:rPr>
        <w:t>-</w:t>
      </w:r>
      <w:r>
        <w:rPr>
          <w:rStyle w:val="IntenseEmphasis"/>
          <w:b/>
          <w:bCs/>
          <w:lang w:val="en-GB"/>
        </w:rPr>
        <w:t>12:30</w:t>
      </w:r>
      <w:r w:rsidRPr="006745C8" w:rsidR="006745C8">
        <w:rPr>
          <w:rStyle w:val="IntenseEmphasis"/>
          <w:b/>
          <w:bCs/>
          <w:lang w:val="en-GB"/>
        </w:rPr>
        <w:t>pm</w:t>
      </w:r>
      <w:r w:rsidRPr="007667E8" w:rsidR="00684306">
        <w:rPr>
          <w:rStyle w:val="IntenseEmphasis"/>
          <w:lang w:val="en-GB" w:bidi="en-GB"/>
        </w:rPr>
        <w:t xml:space="preserve"> </w:t>
      </w:r>
      <w:r w:rsidRPr="007667E8" w:rsidR="003B5FCE">
        <w:rPr>
          <w:lang w:val="en-GB" w:bidi="en-GB"/>
        </w:rPr>
        <w:t xml:space="preserve"> | </w:t>
      </w:r>
      <w:r w:rsidR="00D25939">
        <w:rPr>
          <w:rStyle w:val="IntenseEmphasis"/>
          <w:lang w:val="en-GB"/>
        </w:rPr>
        <w:t>Meeting called by</w:t>
      </w:r>
      <w:r w:rsidRPr="007667E8" w:rsidR="003B5FCE">
        <w:rPr>
          <w:lang w:val="en-GB" w:bidi="en-GB"/>
        </w:rPr>
        <w:t xml:space="preserve"> </w:t>
      </w:r>
      <w:r w:rsidR="006745C8">
        <w:rPr>
          <w:lang w:val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:rsidRPr="00F71A25" w:rsidR="00F71A25" w:rsidP="00F71A25" w:rsidRDefault="00F71A25" w14:paraId="6FB3949C" w14:textId="77777777">
      <w:pPr>
        <w:spacing w:before="0" w:after="0"/>
        <w:rPr>
          <w:lang w:val="en-GB"/>
        </w:rPr>
      </w:pPr>
      <w:r w:rsidRPr="00F71A25">
        <w:t>Hasan Akhtar</w:t>
      </w:r>
      <w:r w:rsidRPr="00F71A25">
        <w:rPr>
          <w:rFonts w:ascii="Times New Roman" w:hAnsi="Times New Roman" w:cs="Times New Roman"/>
          <w:lang w:val="en-GB"/>
        </w:rPr>
        <w:t>  </w:t>
      </w:r>
      <w:r w:rsidRPr="00F71A25">
        <w:rPr>
          <w:lang w:val="en-GB"/>
        </w:rPr>
        <w:t> </w:t>
      </w:r>
    </w:p>
    <w:p w:rsidRPr="00F71A25" w:rsidR="00F71A25" w:rsidP="00F71A25" w:rsidRDefault="00F71A25" w14:paraId="575919EF" w14:textId="19BF2CC4">
      <w:pPr>
        <w:spacing w:before="0" w:after="0"/>
        <w:rPr>
          <w:lang w:val="en-GB"/>
        </w:rPr>
      </w:pPr>
      <w:r w:rsidRPr="00F71A25">
        <w:t>Humayun Razaq</w:t>
      </w:r>
      <w:r w:rsidRPr="00F71A25">
        <w:rPr>
          <w:rFonts w:ascii="Times New Roman" w:hAnsi="Times New Roman" w:cs="Times New Roman"/>
          <w:lang w:val="en-GB"/>
        </w:rPr>
        <w:t>  </w:t>
      </w:r>
      <w:r w:rsidR="000F5862">
        <w:t>(</w:t>
      </w:r>
      <w:r w:rsidRPr="32DD7D8A" w:rsidR="000F5862">
        <w:rPr>
          <w:lang w:val="en-GB"/>
        </w:rPr>
        <w:t>Absent)</w:t>
      </w:r>
    </w:p>
    <w:p w:rsidRPr="00F71A25" w:rsidR="00F71A25" w:rsidP="00F71A25" w:rsidRDefault="00F71A25" w14:paraId="1044CA02" w14:textId="77777777">
      <w:pPr>
        <w:spacing w:before="0" w:after="0"/>
        <w:rPr>
          <w:lang w:val="en-GB"/>
        </w:rPr>
      </w:pPr>
      <w:r w:rsidRPr="00F71A25">
        <w:t>Hamza Khan</w:t>
      </w:r>
      <w:r w:rsidRPr="00F71A25">
        <w:rPr>
          <w:rFonts w:ascii="Times New Roman" w:hAnsi="Times New Roman" w:cs="Times New Roman"/>
          <w:lang w:val="en-GB"/>
        </w:rPr>
        <w:t>  </w:t>
      </w:r>
      <w:r w:rsidRPr="00F71A25">
        <w:rPr>
          <w:lang w:val="en-GB"/>
        </w:rPr>
        <w:t> </w:t>
      </w:r>
    </w:p>
    <w:p w:rsidRPr="00F71A25" w:rsidR="00F71A25" w:rsidP="00F71A25" w:rsidRDefault="00F71A25" w14:paraId="3A065C95" w14:textId="729EF98A">
      <w:pPr>
        <w:spacing w:before="0" w:after="0"/>
        <w:rPr>
          <w:lang w:val="en-GB"/>
        </w:rPr>
      </w:pPr>
      <w:r>
        <w:t xml:space="preserve">Hammad </w:t>
      </w:r>
      <w:r w:rsidR="334B2E93">
        <w:t>Aziz </w:t>
      </w:r>
    </w:p>
    <w:p w:rsidRPr="00F71A25" w:rsidR="00F71A25" w:rsidP="00F71A25" w:rsidRDefault="00F71A25" w14:paraId="211AA044" w14:textId="37255E72">
      <w:pPr>
        <w:spacing w:before="0" w:after="0"/>
        <w:rPr>
          <w:lang w:val="en-GB"/>
        </w:rPr>
      </w:pPr>
      <w:r w:rsidRPr="00F71A25">
        <w:t>Umair Siddiq</w:t>
      </w:r>
      <w:r w:rsidRPr="00F71A25">
        <w:rPr>
          <w:rFonts w:ascii="Times New Roman" w:hAnsi="Times New Roman" w:cs="Times New Roman"/>
          <w:lang w:val="en-GB"/>
        </w:rPr>
        <w:t>  </w:t>
      </w:r>
      <w:r w:rsidRPr="00F71A25">
        <w:rPr>
          <w:lang w:val="en-GB"/>
        </w:rPr>
        <w:t> </w:t>
      </w:r>
      <w:r w:rsidR="000F5862">
        <w:t>(</w:t>
      </w:r>
      <w:r w:rsidRPr="32DD7D8A" w:rsidR="000F5862">
        <w:rPr>
          <w:lang w:val="en-GB"/>
        </w:rPr>
        <w:t>Absent)</w:t>
      </w:r>
    </w:p>
    <w:p w:rsidRPr="00F71A25" w:rsidR="00F71A25" w:rsidP="00F71A25" w:rsidRDefault="00F71A25" w14:paraId="158305E8" w14:textId="44EB7E6A">
      <w:pPr>
        <w:spacing w:before="0" w:after="0"/>
        <w:rPr>
          <w:lang w:val="en-GB"/>
        </w:rPr>
      </w:pPr>
      <w:r w:rsidRPr="00F71A25">
        <w:t>Ehtesham Shah</w:t>
      </w:r>
      <w:r w:rsidRPr="00F71A25">
        <w:rPr>
          <w:rFonts w:ascii="Times New Roman" w:hAnsi="Times New Roman" w:cs="Times New Roman"/>
          <w:lang w:val="en-GB"/>
        </w:rPr>
        <w:t>  </w:t>
      </w:r>
    </w:p>
    <w:p w:rsidR="00E72DF8" w:rsidP="00F71A25" w:rsidRDefault="00F71A25" w14:paraId="626F1A8C" w14:textId="5E31B64E">
      <w:pPr>
        <w:spacing w:before="0" w:after="0"/>
        <w:rPr>
          <w:lang w:val="en-GB"/>
        </w:rPr>
      </w:pPr>
      <w:r w:rsidRPr="00F71A25">
        <w:t>Rahat Nafees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0B4222B2" w:rsidR="00D25939">
        <w:rPr>
          <w:lang w:val="en-GB"/>
        </w:rPr>
        <w:t>Late/Absent note</w:t>
      </w:r>
    </w:p>
    <w:p w:rsidR="008E41A8" w:rsidP="0B4222B2" w:rsidRDefault="008E41A8" w14:paraId="75726F3F" w14:textId="0D307E39">
      <w:pPr>
        <w:rPr>
          <w:lang w:val="en-GB"/>
        </w:rPr>
      </w:pPr>
      <w:r w:rsidRPr="0B4222B2" w:rsidR="008E41A8">
        <w:rPr>
          <w:lang w:val="en-GB"/>
        </w:rPr>
        <w:t>Dear Team 22,</w:t>
      </w:r>
    </w:p>
    <w:p w:rsidR="008E41A8" w:rsidP="0B4222B2" w:rsidRDefault="008E41A8" w14:paraId="3B8A4387" w14:textId="23E97355">
      <w:pPr>
        <w:pStyle w:val="Normal"/>
      </w:pPr>
      <w:r w:rsidRPr="0B4222B2" w:rsidR="008E41A8">
        <w:rPr>
          <w:lang w:val="en-GB"/>
        </w:rPr>
        <w:t xml:space="preserve">I apologise for missing the project meeting today. The reason for this is because was feeling ill and was constantly getting headaches. I hope everything went well in the meeting and if there is anything that I need to cover please let me know and will get it done as soon as possible. </w:t>
      </w:r>
    </w:p>
    <w:p w:rsidR="008E41A8" w:rsidP="0B4222B2" w:rsidRDefault="008E41A8" w14:paraId="35939B08" w14:textId="71A529DC">
      <w:pPr>
        <w:pStyle w:val="Normal"/>
      </w:pPr>
      <w:r w:rsidRPr="0B4222B2" w:rsidR="008E41A8">
        <w:rPr>
          <w:lang w:val="en-GB"/>
        </w:rPr>
        <w:t>Regards,</w:t>
      </w:r>
    </w:p>
    <w:p w:rsidR="008E41A8" w:rsidP="0B4222B2" w:rsidRDefault="008E41A8" w14:paraId="2DF27C80" w14:textId="363F0B64">
      <w:pPr>
        <w:pStyle w:val="Normal"/>
      </w:pPr>
      <w:r w:rsidRPr="0B4222B2" w:rsidR="008E41A8">
        <w:rPr>
          <w:lang w:val="en-GB"/>
        </w:rPr>
        <w:t>Umair Siddiq</w:t>
      </w:r>
    </w:p>
    <w:p w:rsidR="352901A6" w:rsidP="0B4222B2" w:rsidRDefault="352901A6" w14:paraId="1314D88F" w14:textId="63C38489">
      <w:p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352901A6">
        <w:drawing>
          <wp:inline wp14:editId="2F03856E" wp14:anchorId="4A06BC18">
            <wp:extent cx="6335009" cy="47632"/>
            <wp:effectExtent l="0" t="0" r="0" b="0"/>
            <wp:docPr id="601755068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2835fb438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2155C" w:rsidP="0B4222B2" w:rsidRDefault="47F2155C" w14:paraId="1FC83459" w14:textId="732E5689">
      <w:p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B4222B2" w:rsidR="47F2155C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Dear Team 22,</w:t>
      </w:r>
    </w:p>
    <w:p w:rsidR="47F2155C" w:rsidP="0B4222B2" w:rsidRDefault="47F2155C" w14:paraId="089CC2FC" w14:textId="50D450F3">
      <w:pPr>
        <w:pStyle w:val="Normal"/>
      </w:pPr>
      <w:r w:rsidRPr="0B4222B2" w:rsidR="47F2155C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apologize for missing the project meeting today. Unfortunately, I experienced train delays and woke up late. I hope everything went well in the meeting. If there is anything I need to cover, please let me know, and I will get it done as soon as possible.</w:t>
      </w:r>
    </w:p>
    <w:p w:rsidR="47F2155C" w:rsidP="0B4222B2" w:rsidRDefault="47F2155C" w14:paraId="533DD7DE" w14:textId="684B5CA2">
      <w:pPr>
        <w:pStyle w:val="Normal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B4222B2" w:rsidR="47F2155C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  <w:r>
        <w:br/>
      </w:r>
      <w:r w:rsidRPr="0B4222B2" w:rsidR="47F2155C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Humayun Razaq</w:t>
      </w:r>
    </w:p>
    <w:p w:rsidR="00FE576D" w:rsidRDefault="00D25939" w14:paraId="33CF5161" w14:textId="39429C11">
      <w:pPr>
        <w:pStyle w:val="Heading1"/>
        <w:rPr>
          <w:lang w:val="en-GB"/>
        </w:rPr>
      </w:pPr>
      <w:r>
        <w:rPr>
          <w:lang w:val="en-GB"/>
        </w:rPr>
        <w:t>Agenda</w:t>
      </w:r>
    </w:p>
    <w:p w:rsidRPr="006745C8" w:rsidR="006745C8" w:rsidP="006745C8" w:rsidRDefault="000F5862" w14:paraId="6BD312AE" w14:textId="6FAC6759">
      <w:pPr>
        <w:rPr>
          <w:lang w:val="en-GB"/>
        </w:rPr>
      </w:pPr>
      <w:r>
        <w:rPr>
          <w:lang w:val="en-GB"/>
        </w:rPr>
        <w:t>Continue working on assigned tasks,</w:t>
      </w:r>
      <w:r w:rsidR="00795FDC">
        <w:rPr>
          <w:lang w:val="en-GB"/>
        </w:rPr>
        <w:t xml:space="preserve"> Review progress of SDD and just a quick catch-up meeting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:rsidR="00FE576D" w:rsidRDefault="00795FDC" w14:paraId="65837788" w14:textId="0B34CFE1">
      <w:pPr>
        <w:rPr>
          <w:lang w:val="en-GB"/>
        </w:rPr>
      </w:pPr>
      <w:r>
        <w:rPr>
          <w:lang w:val="en-GB"/>
        </w:rPr>
        <w:t>SDD well underway now, other tasks progressing decently</w:t>
      </w:r>
    </w:p>
    <w:p w:rsidR="00D25939" w:rsidP="00D25939" w:rsidRDefault="004A035B" w14:paraId="2438305C" w14:textId="062EBAB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Hammad, Ehtesham and Rahat worked on their sections of the SDD and uploaded past versions</w:t>
      </w:r>
    </w:p>
    <w:p w:rsidR="00D25939" w:rsidP="00D25939" w:rsidRDefault="004A035B" w14:paraId="0F531D8D" w14:textId="3977E2B9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Hasan and Hamza continued on their sections of the code</w:t>
      </w:r>
      <w:r w:rsidR="00364980">
        <w:rPr>
          <w:lang w:val="en-GB"/>
        </w:rPr>
        <w:t>, Hamza created new branch</w:t>
      </w:r>
    </w:p>
    <w:p w:rsidRPr="00D25939" w:rsidR="00D25939" w:rsidP="00D25939" w:rsidRDefault="004C4E8A" w14:paraId="05ECBB8A" w14:textId="3ACD4C9C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Umair and </w:t>
      </w:r>
      <w:r w:rsidR="00D269E5">
        <w:rPr>
          <w:lang w:val="en-GB"/>
        </w:rPr>
        <w:t>Humayun</w:t>
      </w:r>
      <w:r>
        <w:rPr>
          <w:lang w:val="en-GB"/>
        </w:rPr>
        <w:t xml:space="preserve"> </w:t>
      </w:r>
      <w:r w:rsidR="00D269E5">
        <w:rPr>
          <w:lang w:val="en-GB"/>
        </w:rPr>
        <w:t>were not present (see above)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>
        <w:rPr>
          <w:lang w:val="en-GB"/>
        </w:rPr>
        <w:t>Next Steps</w:t>
      </w:r>
    </w:p>
    <w:p w:rsidRPr="007667E8" w:rsidR="00FE576D" w:rsidP="00D25939" w:rsidRDefault="003B215A" w14:paraId="0CAE8427" w14:textId="04D822EC">
      <w:pPr>
        <w:rPr>
          <w:lang w:val="en-GB"/>
        </w:rPr>
      </w:pPr>
      <w:r>
        <w:rPr>
          <w:lang w:val="en-GB"/>
        </w:rPr>
        <w:t xml:space="preserve">All Tasks progressing </w:t>
      </w:r>
      <w:r w:rsidR="00652444">
        <w:rPr>
          <w:lang w:val="en-GB"/>
        </w:rPr>
        <w:t>decently now, looking to meet self-set deadlines</w:t>
      </w:r>
    </w:p>
    <w:p w:rsidR="00D25939" w:rsidP="00D25939" w:rsidRDefault="00652444" w14:paraId="21A5E0A6" w14:textId="4DF99A89">
      <w:pPr>
        <w:pStyle w:val="ListBullet"/>
        <w:rPr>
          <w:lang w:val="en-GB"/>
        </w:rPr>
      </w:pPr>
      <w:r>
        <w:rPr>
          <w:lang w:val="en-GB"/>
        </w:rPr>
        <w:t xml:space="preserve">Continue working on SDD </w:t>
      </w:r>
      <w:r>
        <w:rPr>
          <w:lang w:val="en-GB"/>
        </w:rPr>
        <w:t>– Hammad, Ehtesham &amp; Rahat</w:t>
      </w:r>
    </w:p>
    <w:p w:rsidR="00652444" w:rsidP="00D25939" w:rsidRDefault="00652444" w14:paraId="402D772B" w14:textId="3EAA6F8B">
      <w:pPr>
        <w:pStyle w:val="ListBullet"/>
        <w:rPr>
          <w:lang w:val="en-GB"/>
        </w:rPr>
      </w:pPr>
      <w:r>
        <w:rPr>
          <w:lang w:val="en-GB"/>
        </w:rPr>
        <w:t>Continue doing Meeting minutes – Humayun and Hasan</w:t>
      </w:r>
    </w:p>
    <w:p w:rsidR="00652444" w:rsidP="006643D9" w:rsidRDefault="00652444" w14:paraId="4046BDD0" w14:textId="30BA21A4">
      <w:pPr>
        <w:pStyle w:val="ListBullet"/>
        <w:rPr>
          <w:sz w:val="24"/>
          <w:szCs w:val="22"/>
          <w:lang w:val="en-GB"/>
        </w:rPr>
      </w:pPr>
      <w:r w:rsidRPr="00652444">
        <w:rPr>
          <w:szCs w:val="22"/>
          <w:lang w:val="en-GB"/>
        </w:rPr>
        <w:t>Continue with programming – Umair, Hasan, Hamza and Humayun</w:t>
      </w:r>
    </w:p>
    <w:p w:rsidRPr="006643D9" w:rsidR="006643D9" w:rsidP="006643D9" w:rsidRDefault="006643D9" w14:paraId="52477253" w14:textId="7770F64F">
      <w:pPr>
        <w:pStyle w:val="ListBullet"/>
        <w:rPr>
          <w:szCs w:val="20"/>
          <w:lang w:val="en-GB"/>
        </w:rPr>
      </w:pPr>
      <w:r w:rsidRPr="006643D9">
        <w:rPr>
          <w:szCs w:val="20"/>
          <w:lang w:val="en-GB"/>
        </w:rPr>
        <w:t>Anything else that needs to be done in next meeting (tomorrow)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>
        <w:rPr>
          <w:lang w:val="en-GB"/>
        </w:rPr>
        <w:t>Summary</w:t>
      </w:r>
    </w:p>
    <w:p w:rsidRPr="007667E8" w:rsidR="00FE576D" w:rsidP="00D25939" w:rsidRDefault="006643D9" w14:paraId="5AC311F8" w14:textId="41905D16">
      <w:pPr>
        <w:rPr>
          <w:lang w:val="en-GB"/>
        </w:rPr>
      </w:pPr>
      <w:r>
        <w:rPr>
          <w:lang w:val="en-GB"/>
        </w:rPr>
        <w:t xml:space="preserve">Quite short meeting today, satisfied with progress of SDD and </w:t>
      </w:r>
      <w:r w:rsidR="00364980">
        <w:rPr>
          <w:lang w:val="en-GB"/>
        </w:rPr>
        <w:t>Code at the moment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>
        <w:rPr>
          <w:lang w:val="en-GB"/>
        </w:rPr>
        <w:lastRenderedPageBreak/>
        <w:t>Review of last meeting</w:t>
      </w:r>
    </w:p>
    <w:p w:rsidR="00FE576D" w:rsidRDefault="00BC260E" w14:paraId="62A20308" w14:textId="4F849A6F">
      <w:pPr>
        <w:rPr>
          <w:lang w:val="en-GB"/>
        </w:rPr>
      </w:pPr>
      <w:r>
        <w:rPr>
          <w:lang w:val="en-GB"/>
        </w:rPr>
        <w:t>These were the steps from last week</w:t>
      </w:r>
    </w:p>
    <w:p w:rsidRPr="00091736" w:rsidR="0061505A" w:rsidP="00091736" w:rsidRDefault="00091736" w14:paraId="798891E7" w14:textId="5D013319">
      <w:pPr>
        <w:pStyle w:val="ListBullet"/>
        <w:numPr>
          <w:ilvl w:val="0"/>
          <w:numId w:val="23"/>
        </w:numPr>
        <w:rPr>
          <w:lang w:val="en-GB"/>
        </w:rPr>
      </w:pPr>
      <w:r>
        <w:rPr>
          <w:lang w:val="en-GB"/>
        </w:rPr>
        <w:t>Produce SDD based on templates – Hammad, Ehtesham &amp; Rahat</w:t>
      </w:r>
      <w:r>
        <w:rPr>
          <w:lang w:val="en-GB"/>
        </w:rPr>
        <w:t xml:space="preserve"> </w:t>
      </w:r>
      <w:r w:rsidRPr="00091736" w:rsidR="00935A12">
        <w:rPr>
          <w:szCs w:val="22"/>
          <w:lang w:val="en-GB"/>
        </w:rPr>
        <w:t>[</w:t>
      </w:r>
      <w:r w:rsidRPr="00091736" w:rsidR="002D4E9D">
        <w:rPr>
          <w:szCs w:val="22"/>
          <w:lang w:val="en-GB"/>
        </w:rPr>
        <w:t>Progressing</w:t>
      </w:r>
      <w:r w:rsidRPr="00091736" w:rsidR="00935A12">
        <w:rPr>
          <w:szCs w:val="22"/>
          <w:lang w:val="en-GB"/>
        </w:rPr>
        <w:t>]</w:t>
      </w:r>
    </w:p>
    <w:p w:rsidRPr="00027EA2" w:rsidR="00091736" w:rsidP="0061505A" w:rsidRDefault="00091736" w14:paraId="0008ECCC" w14:textId="40AA464A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>
        <w:rPr>
          <w:lang w:val="en-GB"/>
        </w:rPr>
        <w:t>Continue doing Meeting minutes – Humayun and Hasan</w:t>
      </w:r>
      <w:r w:rsidRPr="0061505A">
        <w:rPr>
          <w:sz w:val="20"/>
          <w:szCs w:val="20"/>
          <w:lang w:val="en-GB"/>
        </w:rPr>
        <w:t xml:space="preserve"> </w:t>
      </w:r>
      <w:r w:rsidRPr="00027EA2">
        <w:rPr>
          <w:szCs w:val="22"/>
          <w:lang w:val="en-GB"/>
        </w:rPr>
        <w:t>[Humayun was not present so Hasan doing this one</w:t>
      </w:r>
      <w:r w:rsidRPr="00027EA2" w:rsidR="00027EA2">
        <w:rPr>
          <w:szCs w:val="22"/>
          <w:lang w:val="en-GB"/>
        </w:rPr>
        <w:t>, still on track]</w:t>
      </w:r>
    </w:p>
    <w:p w:rsidRPr="00652444" w:rsidR="0061505A" w:rsidP="00027EA2" w:rsidRDefault="00027EA2" w14:paraId="7C26E9D9" w14:textId="5BB8B2A5">
      <w:pPr>
        <w:pStyle w:val="ListBullet"/>
        <w:numPr>
          <w:ilvl w:val="0"/>
          <w:numId w:val="23"/>
        </w:numPr>
        <w:rPr>
          <w:sz w:val="20"/>
          <w:szCs w:val="20"/>
          <w:lang w:val="en-GB"/>
        </w:rPr>
      </w:pPr>
      <w:r w:rsidRPr="00652444">
        <w:rPr>
          <w:sz w:val="20"/>
          <w:szCs w:val="20"/>
          <w:lang w:val="en-GB"/>
        </w:rPr>
        <w:t>Continue with programming – Umair, Hasan, Hamza and Humayun</w:t>
      </w:r>
      <w:r w:rsidRPr="00652444">
        <w:rPr>
          <w:szCs w:val="20"/>
          <w:lang w:val="en-GB"/>
        </w:rPr>
        <w:t xml:space="preserve"> </w:t>
      </w:r>
      <w:r w:rsidRPr="00652444" w:rsidR="002D4E9D">
        <w:rPr>
          <w:sz w:val="20"/>
          <w:szCs w:val="20"/>
          <w:lang w:val="en-GB"/>
        </w:rPr>
        <w:t>[</w:t>
      </w:r>
      <w:r w:rsidRPr="00652444" w:rsidR="00AE78FC">
        <w:rPr>
          <w:sz w:val="20"/>
          <w:szCs w:val="20"/>
          <w:lang w:val="en-GB"/>
        </w:rPr>
        <w:t xml:space="preserve">Hamza and </w:t>
      </w:r>
      <w:r w:rsidRPr="00652444" w:rsidR="00652444">
        <w:rPr>
          <w:sz w:val="20"/>
          <w:szCs w:val="20"/>
          <w:lang w:val="en-GB"/>
        </w:rPr>
        <w:t xml:space="preserve">Hasan </w:t>
      </w:r>
      <w:r w:rsidRPr="00652444" w:rsidR="00AE78FC">
        <w:rPr>
          <w:sz w:val="20"/>
          <w:szCs w:val="20"/>
          <w:lang w:val="en-GB"/>
        </w:rPr>
        <w:t>progressing]</w:t>
      </w:r>
    </w:p>
    <w:p w:rsidRPr="00652444" w:rsidR="00D25939" w:rsidP="00652444" w:rsidRDefault="00652444" w14:paraId="423C9B49" w14:textId="33B891AB">
      <w:pPr>
        <w:pStyle w:val="ListBullet"/>
        <w:numPr>
          <w:ilvl w:val="0"/>
          <w:numId w:val="23"/>
        </w:numPr>
        <w:rPr>
          <w:lang w:val="en-GB"/>
        </w:rPr>
      </w:pPr>
      <w:r>
        <w:rPr>
          <w:lang w:val="en-GB"/>
        </w:rPr>
        <w:t>Next meeting on Monday 24</w:t>
      </w:r>
      <w:r w:rsidRPr="00451D33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>
        <w:rPr>
          <w:lang w:val="en-GB"/>
        </w:rPr>
        <w:t>–</w:t>
      </w:r>
      <w:r>
        <w:rPr>
          <w:lang w:val="en-GB"/>
        </w:rPr>
        <w:t xml:space="preserve"> Everyone</w:t>
      </w:r>
      <w:r>
        <w:rPr>
          <w:lang w:val="en-GB"/>
        </w:rPr>
        <w:t xml:space="preserve"> [Meeting completed]</w:t>
      </w:r>
    </w:p>
    <w:sectPr w:rsidRPr="00652444" w:rsidR="00D25939" w:rsidSect="005C45FF">
      <w:footerReference w:type="default" r:id="rId10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4RBep5zzq1NXJ" int2:id="tKgLP7IQ">
      <int2:state int2:value="Rejected" int2:type="AugLoop_Text_Critique"/>
    </int2:textHash>
    <int2:bookmark int2:bookmarkName="_Int_NnagbohE" int2:invalidationBookmarkName="" int2:hashCode="Zgz/whtmHkx5hL" int2:id="erb96Yoc">
      <int2:state int2:value="Rejected" int2:type="AugLoop_Text_Critique"/>
    </int2:bookmark>
    <int2:bookmark int2:bookmarkName="_Int_UFzkrAZb" int2:invalidationBookmarkName="" int2:hashCode="jn/mV4MlRMyYpW" int2:id="aa131IX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3E62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80A2B"/>
    <w:multiLevelType w:val="hybridMultilevel"/>
    <w:tmpl w:val="6E5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70DF5"/>
    <w:multiLevelType w:val="multilevel"/>
    <w:tmpl w:val="34A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95E44"/>
    <w:multiLevelType w:val="multilevel"/>
    <w:tmpl w:val="55B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1AD1705"/>
    <w:multiLevelType w:val="multilevel"/>
    <w:tmpl w:val="B13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74470F9"/>
    <w:multiLevelType w:val="multilevel"/>
    <w:tmpl w:val="A324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14FD5"/>
    <w:multiLevelType w:val="multilevel"/>
    <w:tmpl w:val="CED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4EF68A1"/>
    <w:multiLevelType w:val="multilevel"/>
    <w:tmpl w:val="7A0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AAE6376"/>
    <w:multiLevelType w:val="multilevel"/>
    <w:tmpl w:val="F08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20"/>
  </w:num>
  <w:num w:numId="2" w16cid:durableId="1363437289">
    <w:abstractNumId w:val="23"/>
  </w:num>
  <w:num w:numId="3" w16cid:durableId="1634603964">
    <w:abstractNumId w:val="13"/>
  </w:num>
  <w:num w:numId="4" w16cid:durableId="1758358344">
    <w:abstractNumId w:val="10"/>
  </w:num>
  <w:num w:numId="5" w16cid:durableId="148522833">
    <w:abstractNumId w:val="15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26"/>
  </w:num>
  <w:num w:numId="17" w16cid:durableId="1428039213">
    <w:abstractNumId w:val="29"/>
  </w:num>
  <w:num w:numId="18" w16cid:durableId="277685239">
    <w:abstractNumId w:val="28"/>
  </w:num>
  <w:num w:numId="19" w16cid:durableId="242221911">
    <w:abstractNumId w:val="30"/>
  </w:num>
  <w:num w:numId="20" w16cid:durableId="537737068">
    <w:abstractNumId w:val="11"/>
  </w:num>
  <w:num w:numId="21" w16cid:durableId="124474688">
    <w:abstractNumId w:val="24"/>
  </w:num>
  <w:num w:numId="22" w16cid:durableId="230239356">
    <w:abstractNumId w:val="22"/>
  </w:num>
  <w:num w:numId="23" w16cid:durableId="1240140594">
    <w:abstractNumId w:val="19"/>
  </w:num>
  <w:num w:numId="24" w16cid:durableId="1392119221">
    <w:abstractNumId w:val="12"/>
  </w:num>
  <w:num w:numId="25" w16cid:durableId="576133546">
    <w:abstractNumId w:val="27"/>
  </w:num>
  <w:num w:numId="26" w16cid:durableId="143199623">
    <w:abstractNumId w:val="18"/>
  </w:num>
  <w:num w:numId="27" w16cid:durableId="418988513">
    <w:abstractNumId w:val="14"/>
  </w:num>
  <w:num w:numId="28" w16cid:durableId="1579943829">
    <w:abstractNumId w:val="21"/>
  </w:num>
  <w:num w:numId="29" w16cid:durableId="1265268290">
    <w:abstractNumId w:val="16"/>
  </w:num>
  <w:num w:numId="30" w16cid:durableId="991248817">
    <w:abstractNumId w:val="17"/>
  </w:num>
  <w:num w:numId="31" w16cid:durableId="11092755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27EA2"/>
    <w:rsid w:val="00054727"/>
    <w:rsid w:val="00081D4D"/>
    <w:rsid w:val="00083CD8"/>
    <w:rsid w:val="00091736"/>
    <w:rsid w:val="000D1B9D"/>
    <w:rsid w:val="000D2EA2"/>
    <w:rsid w:val="000F21A5"/>
    <w:rsid w:val="000F5862"/>
    <w:rsid w:val="00110E16"/>
    <w:rsid w:val="00136254"/>
    <w:rsid w:val="001D3848"/>
    <w:rsid w:val="002A2B44"/>
    <w:rsid w:val="002A3FCB"/>
    <w:rsid w:val="002D3701"/>
    <w:rsid w:val="002D4E9D"/>
    <w:rsid w:val="00300992"/>
    <w:rsid w:val="00324BB1"/>
    <w:rsid w:val="00364980"/>
    <w:rsid w:val="003871FA"/>
    <w:rsid w:val="003B215A"/>
    <w:rsid w:val="003B5FCE"/>
    <w:rsid w:val="00402E7E"/>
    <w:rsid w:val="00416222"/>
    <w:rsid w:val="00424F9F"/>
    <w:rsid w:val="00435446"/>
    <w:rsid w:val="00451D33"/>
    <w:rsid w:val="004A035B"/>
    <w:rsid w:val="004C4E8A"/>
    <w:rsid w:val="004E3E62"/>
    <w:rsid w:val="004F4532"/>
    <w:rsid w:val="0058206D"/>
    <w:rsid w:val="005C45FF"/>
    <w:rsid w:val="005D2056"/>
    <w:rsid w:val="0061505A"/>
    <w:rsid w:val="00640FF5"/>
    <w:rsid w:val="00652444"/>
    <w:rsid w:val="006643D9"/>
    <w:rsid w:val="006745C8"/>
    <w:rsid w:val="00684306"/>
    <w:rsid w:val="007173EB"/>
    <w:rsid w:val="00723876"/>
    <w:rsid w:val="0074739E"/>
    <w:rsid w:val="007638A6"/>
    <w:rsid w:val="007667E8"/>
    <w:rsid w:val="00774146"/>
    <w:rsid w:val="00786D8E"/>
    <w:rsid w:val="00795FDC"/>
    <w:rsid w:val="007B22A0"/>
    <w:rsid w:val="00883FFD"/>
    <w:rsid w:val="008B7FC6"/>
    <w:rsid w:val="008E1349"/>
    <w:rsid w:val="008E41A8"/>
    <w:rsid w:val="00907EA5"/>
    <w:rsid w:val="00935A12"/>
    <w:rsid w:val="009579FE"/>
    <w:rsid w:val="009A55D7"/>
    <w:rsid w:val="00AB3E35"/>
    <w:rsid w:val="00AB766A"/>
    <w:rsid w:val="00AE78FC"/>
    <w:rsid w:val="00B26A2A"/>
    <w:rsid w:val="00B51AD7"/>
    <w:rsid w:val="00B64E26"/>
    <w:rsid w:val="00B95978"/>
    <w:rsid w:val="00BC260E"/>
    <w:rsid w:val="00BD3210"/>
    <w:rsid w:val="00BE2FF5"/>
    <w:rsid w:val="00BF3AFE"/>
    <w:rsid w:val="00C04B20"/>
    <w:rsid w:val="00C227F0"/>
    <w:rsid w:val="00C41E6E"/>
    <w:rsid w:val="00C54681"/>
    <w:rsid w:val="00C7447B"/>
    <w:rsid w:val="00C81160"/>
    <w:rsid w:val="00CD2441"/>
    <w:rsid w:val="00CE41FE"/>
    <w:rsid w:val="00D25939"/>
    <w:rsid w:val="00D269E5"/>
    <w:rsid w:val="00E60A93"/>
    <w:rsid w:val="00E72DF8"/>
    <w:rsid w:val="00EB01D9"/>
    <w:rsid w:val="00EC7C8A"/>
    <w:rsid w:val="00F40E0C"/>
    <w:rsid w:val="00F71A25"/>
    <w:rsid w:val="00F9136A"/>
    <w:rsid w:val="00F91731"/>
    <w:rsid w:val="00F925B9"/>
    <w:rsid w:val="00FA0E43"/>
    <w:rsid w:val="00FB02CC"/>
    <w:rsid w:val="00FB2ECE"/>
    <w:rsid w:val="00FB2FFF"/>
    <w:rsid w:val="00FE576D"/>
    <w:rsid w:val="00FF269C"/>
    <w:rsid w:val="0B4222B2"/>
    <w:rsid w:val="0BF64020"/>
    <w:rsid w:val="27E5855D"/>
    <w:rsid w:val="2A510FF3"/>
    <w:rsid w:val="30BE878A"/>
    <w:rsid w:val="32DD7D8A"/>
    <w:rsid w:val="334B2E93"/>
    <w:rsid w:val="352901A6"/>
    <w:rsid w:val="44C34E54"/>
    <w:rsid w:val="47F2155C"/>
    <w:rsid w:val="48F27AFC"/>
    <w:rsid w:val="6ABDA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Relationship Type="http://schemas.openxmlformats.org/officeDocument/2006/relationships/image" Target="/media/image.png" Id="R9622835fb4384f9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110E16"/>
    <w:rsid w:val="00300992"/>
    <w:rsid w:val="0074739E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>i:0#.f|membership|hakhta26@bradford.ac.uk</DisplayName>
        <AccountId>7</AccountId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3D573-C40B-4000-A219-6EE8A8D93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A5D61-14A1-4EC6-84D7-37E1CD83D04C}">
  <ds:schemaRefs>
    <ds:schemaRef ds:uri="http://schemas.microsoft.com/office/2006/metadata/properties"/>
    <ds:schemaRef ds:uri="http://schemas.microsoft.com/office/infopath/2007/PartnerControls"/>
    <ds:schemaRef ds:uri="2ac691d8-51de-4533-bc87-e022d2fb2df9"/>
    <ds:schemaRef ds:uri="52b6e46c-5925-4290-b9a9-c3020c2f3e64"/>
  </ds:schemaRefs>
</ds:datastoreItem>
</file>

<file path=customXml/itemProps3.xml><?xml version="1.0" encoding="utf-8"?>
<ds:datastoreItem xmlns:ds="http://schemas.openxmlformats.org/officeDocument/2006/customXml" ds:itemID="{78DD778D-8625-4A1D-9240-D27E16149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12</revision>
  <dcterms:created xsi:type="dcterms:W3CDTF">2025-02-25T06:42:00.0000000Z</dcterms:created>
  <dcterms:modified xsi:type="dcterms:W3CDTF">2025-02-27T12:24:55.9106014Z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