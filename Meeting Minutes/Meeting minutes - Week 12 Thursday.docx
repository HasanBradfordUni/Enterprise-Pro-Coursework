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31E91" w14:textId="4607138C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6568672E" w14:textId="67865256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714B4CFD" w14:textId="592CE44D" w:rsidR="00FE576D" w:rsidRPr="007667E8" w:rsidRDefault="14A92FED" w:rsidP="1D334665">
      <w:pPr>
        <w:pStyle w:val="Date"/>
        <w:ind w:left="720"/>
        <w:rPr>
          <w:lang w:val="en-GB" w:bidi="en-GB"/>
        </w:rPr>
      </w:pPr>
      <w:r w:rsidRPr="1D334665">
        <w:rPr>
          <w:rStyle w:val="IntenseEmphasis"/>
          <w:lang w:val="en-GB"/>
        </w:rPr>
        <w:t>10</w:t>
      </w:r>
      <w:r w:rsidRPr="1D334665">
        <w:rPr>
          <w:rStyle w:val="IntenseEmphasis"/>
          <w:vertAlign w:val="superscript"/>
          <w:lang w:val="en-GB"/>
        </w:rPr>
        <w:t>th</w:t>
      </w:r>
      <w:r w:rsidRPr="1D334665">
        <w:rPr>
          <w:rStyle w:val="IntenseEmphasis"/>
          <w:lang w:val="en-GB"/>
        </w:rPr>
        <w:t xml:space="preserve"> April</w:t>
      </w:r>
      <w:r w:rsidR="4D6C4DD0" w:rsidRPr="1D334665">
        <w:rPr>
          <w:rStyle w:val="IntenseEmphasis"/>
          <w:lang w:val="en-GB"/>
        </w:rPr>
        <w:t xml:space="preserve"> </w:t>
      </w:r>
      <w:r w:rsidR="44124505" w:rsidRPr="1D334665">
        <w:rPr>
          <w:rStyle w:val="IntenseEmphasis"/>
          <w:lang w:val="en-GB"/>
        </w:rPr>
        <w:t xml:space="preserve">2025 </w:t>
      </w:r>
      <w:r w:rsidR="7D08BECE" w:rsidRPr="1D334665">
        <w:rPr>
          <w:rStyle w:val="IntenseEmphasis"/>
          <w:lang w:val="en-GB"/>
        </w:rPr>
        <w:t xml:space="preserve">| </w:t>
      </w:r>
      <w:r w:rsidR="7D08BECE" w:rsidRPr="1D334665">
        <w:rPr>
          <w:rStyle w:val="IntenseEmphasis"/>
          <w:b/>
          <w:bCs/>
          <w:lang w:val="en-GB"/>
        </w:rPr>
        <w:t>11am - 2pm</w:t>
      </w:r>
      <w:r w:rsidR="7D08BECE" w:rsidRPr="1D334665">
        <w:rPr>
          <w:lang w:val="en-GB"/>
        </w:rPr>
        <w:t xml:space="preserve"> </w:t>
      </w:r>
      <w:r w:rsidR="44124505" w:rsidRPr="1D334665">
        <w:rPr>
          <w:lang w:val="en-GB"/>
        </w:rPr>
        <w:t>|</w:t>
      </w:r>
      <w:r w:rsidR="003B5FCE" w:rsidRPr="1D334665">
        <w:rPr>
          <w:lang w:val="en-GB" w:bidi="en-GB"/>
        </w:rPr>
        <w:t xml:space="preserve"> </w:t>
      </w:r>
      <w:r w:rsidR="00D25939" w:rsidRPr="1D334665">
        <w:rPr>
          <w:rStyle w:val="IntenseEmphasis"/>
          <w:lang w:val="en-GB"/>
        </w:rPr>
        <w:t>Meeting called by</w:t>
      </w:r>
      <w:r w:rsidR="003B5FCE" w:rsidRPr="1D334665">
        <w:rPr>
          <w:lang w:val="en-GB" w:bidi="en-GB"/>
        </w:rPr>
        <w:t xml:space="preserve"> </w:t>
      </w:r>
      <w:r w:rsidR="0AAAFCC6" w:rsidRPr="1D334665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/>
      <w:sdtContent>
        <w:p w14:paraId="70D57AB9" w14:textId="77777777" w:rsidR="00FE576D" w:rsidRPr="007667E8" w:rsidRDefault="00C54681">
          <w:pPr>
            <w:pStyle w:val="Heading1"/>
            <w:rPr>
              <w:lang w:val="en-GB"/>
            </w:rPr>
          </w:pPr>
          <w:r w:rsidRPr="1D334665">
            <w:rPr>
              <w:lang w:val="en-GB" w:bidi="en-GB"/>
            </w:rPr>
            <w:t>In Attendance</w:t>
          </w:r>
        </w:p>
      </w:sdtContent>
    </w:sdt>
    <w:p w14:paraId="7DEBFAA7" w14:textId="5BB6FB04" w:rsidR="00FE576D" w:rsidRPr="007667E8" w:rsidRDefault="123DDAAA" w:rsidP="1D334665">
      <w:pPr>
        <w:spacing w:before="0" w:after="0"/>
        <w:rPr>
          <w:rFonts w:eastAsia="Palatino Linotype" w:cs="Palatino Linotype"/>
          <w:color w:val="000000" w:themeColor="text1"/>
          <w:szCs w:val="22"/>
          <w:lang w:val="en-GB"/>
        </w:rPr>
      </w:pPr>
      <w:r w:rsidRPr="1D334665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Hasan Akhtar</w:t>
      </w:r>
      <w:r w:rsidRPr="1D334665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  <w:r w:rsidRPr="1D334665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 </w:t>
      </w:r>
    </w:p>
    <w:p w14:paraId="79364E4E" w14:textId="4BFEB525" w:rsidR="00FE576D" w:rsidRPr="007667E8" w:rsidRDefault="123DDAAA" w:rsidP="1D334665">
      <w:pPr>
        <w:spacing w:before="0" w:after="0"/>
        <w:rPr>
          <w:rFonts w:ascii="Times New Roman" w:eastAsia="Times New Roman" w:hAnsi="Times New Roman" w:cs="Times New Roman"/>
          <w:color w:val="000000" w:themeColor="text1"/>
          <w:szCs w:val="22"/>
          <w:lang w:val="en-GB"/>
        </w:rPr>
      </w:pPr>
      <w:r w:rsidRPr="1D334665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Humayun Razaq</w:t>
      </w:r>
      <w:r w:rsidRPr="1D334665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  <w:r w:rsidRPr="1D334665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 </w:t>
      </w:r>
      <w:r w:rsidRPr="1D334665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(Late)</w:t>
      </w:r>
    </w:p>
    <w:p w14:paraId="0FD55C96" w14:textId="33082341" w:rsidR="00FE576D" w:rsidRPr="007667E8" w:rsidRDefault="123DDAAA" w:rsidP="1D334665">
      <w:pPr>
        <w:spacing w:before="0" w:after="0"/>
        <w:rPr>
          <w:rFonts w:ascii="Times New Roman" w:eastAsia="Times New Roman" w:hAnsi="Times New Roman" w:cs="Times New Roman"/>
          <w:color w:val="000000" w:themeColor="text1"/>
          <w:szCs w:val="22"/>
          <w:lang w:val="en-GB"/>
        </w:rPr>
      </w:pPr>
      <w:r w:rsidRPr="1D334665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Hamza Khan</w:t>
      </w:r>
      <w:r w:rsidRPr="1D334665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  <w:r w:rsidRPr="1D334665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 </w:t>
      </w:r>
      <w:r w:rsidRPr="1D334665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</w:p>
    <w:p w14:paraId="41D44558" w14:textId="2E19F1DA" w:rsidR="00FE576D" w:rsidRPr="007667E8" w:rsidRDefault="123DDAAA" w:rsidP="1D334665">
      <w:pPr>
        <w:spacing w:before="0" w:after="0"/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</w:pPr>
      <w:r w:rsidRPr="1D334665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Hammad Aziz</w:t>
      </w:r>
      <w:r w:rsidRPr="1D334665">
        <w:rPr>
          <w:rStyle w:val="eop"/>
          <w:rFonts w:ascii="Palatino Linotype" w:eastAsia="Palatino Linotype" w:hAnsi="Palatino Linotype" w:cs="Palatino Linotype"/>
          <w:color w:val="000000" w:themeColor="text1"/>
          <w:lang w:val="en-GB"/>
        </w:rPr>
        <w:t> </w:t>
      </w:r>
    </w:p>
    <w:p w14:paraId="32D4AEC0" w14:textId="15A87115" w:rsidR="00FE576D" w:rsidRPr="007667E8" w:rsidRDefault="123DDAAA" w:rsidP="1D334665">
      <w:pPr>
        <w:spacing w:before="0" w:after="0"/>
        <w:rPr>
          <w:rFonts w:ascii="Times New Roman" w:eastAsia="Times New Roman" w:hAnsi="Times New Roman" w:cs="Times New Roman"/>
          <w:color w:val="000000" w:themeColor="text1"/>
          <w:szCs w:val="22"/>
          <w:lang w:val="en-GB"/>
        </w:rPr>
      </w:pPr>
      <w:r w:rsidRPr="1D334665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 xml:space="preserve">Umair Siddiq </w:t>
      </w:r>
      <w:r w:rsidRPr="1D334665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</w:p>
    <w:p w14:paraId="06A1694B" w14:textId="4621EAEC" w:rsidR="00FE576D" w:rsidRPr="007667E8" w:rsidRDefault="123DDAAA" w:rsidP="1D334665">
      <w:pPr>
        <w:spacing w:before="0" w:after="0"/>
        <w:rPr>
          <w:rFonts w:ascii="Times New Roman" w:eastAsia="Times New Roman" w:hAnsi="Times New Roman" w:cs="Times New Roman"/>
          <w:color w:val="000000" w:themeColor="text1"/>
          <w:szCs w:val="22"/>
          <w:lang w:val="en-GB"/>
        </w:rPr>
      </w:pPr>
      <w:r w:rsidRPr="1D334665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Ehtesham Shah</w:t>
      </w:r>
      <w:r w:rsidRPr="1D334665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 </w:t>
      </w:r>
    </w:p>
    <w:p w14:paraId="48D1EBF0" w14:textId="5D7FC853" w:rsidR="00FE576D" w:rsidRPr="007667E8" w:rsidRDefault="123DDAAA" w:rsidP="1D334665">
      <w:pPr>
        <w:spacing w:before="0" w:after="0"/>
        <w:rPr>
          <w:rFonts w:ascii="Times New Roman" w:eastAsia="Times New Roman" w:hAnsi="Times New Roman" w:cs="Times New Roman"/>
          <w:color w:val="000000" w:themeColor="text1"/>
          <w:szCs w:val="22"/>
          <w:lang w:val="en-GB"/>
        </w:rPr>
      </w:pPr>
      <w:r w:rsidRPr="1D334665">
        <w:rPr>
          <w:rStyle w:val="normaltextrun"/>
          <w:rFonts w:ascii="Palatino Linotype" w:eastAsia="Palatino Linotype" w:hAnsi="Palatino Linotype" w:cs="Palatino Linotype"/>
          <w:color w:val="000000" w:themeColor="text1"/>
        </w:rPr>
        <w:t>Rahat Nafees</w:t>
      </w:r>
      <w:r w:rsidRPr="1D334665">
        <w:rPr>
          <w:rStyle w:val="normaltextrun"/>
          <w:rFonts w:ascii="Times New Roman" w:eastAsia="Times New Roman" w:hAnsi="Times New Roman" w:cs="Times New Roman"/>
          <w:color w:val="000000" w:themeColor="text1"/>
          <w:lang w:val="en-GB"/>
        </w:rPr>
        <w:t> </w:t>
      </w:r>
    </w:p>
    <w:p w14:paraId="38554335" w14:textId="0733C953" w:rsidR="00FE576D" w:rsidRPr="007667E8" w:rsidRDefault="00D25939">
      <w:pPr>
        <w:pStyle w:val="Heading1"/>
        <w:rPr>
          <w:lang w:val="en-GB"/>
        </w:rPr>
      </w:pPr>
      <w:r w:rsidRPr="1D334665">
        <w:rPr>
          <w:lang w:val="en-GB"/>
        </w:rPr>
        <w:t>Late/Absent note</w:t>
      </w:r>
    </w:p>
    <w:p w14:paraId="6F882A57" w14:textId="089F2CA0" w:rsidR="36AA954B" w:rsidRDefault="36AA954B" w:rsidP="1D334665">
      <w:pPr>
        <w:spacing w:before="240" w:after="240"/>
      </w:pPr>
      <w:r w:rsidRPr="1D334665">
        <w:rPr>
          <w:rFonts w:eastAsia="Palatino Linotype" w:cs="Palatino Linotype"/>
          <w:szCs w:val="22"/>
          <w:lang w:val="en-GB"/>
        </w:rPr>
        <w:t>Dear Team 22,</w:t>
      </w:r>
    </w:p>
    <w:p w14:paraId="6D86F9CE" w14:textId="36351E5D" w:rsidR="36AA954B" w:rsidRDefault="36AA954B" w:rsidP="1D334665">
      <w:pPr>
        <w:spacing w:before="240" w:after="240"/>
      </w:pPr>
      <w:r w:rsidRPr="1D334665">
        <w:rPr>
          <w:rFonts w:eastAsia="Palatino Linotype" w:cs="Palatino Linotype"/>
          <w:szCs w:val="22"/>
          <w:lang w:val="en-GB"/>
        </w:rPr>
        <w:t>I sincerely apologi</w:t>
      </w:r>
      <w:r w:rsidR="00BF0A59">
        <w:rPr>
          <w:rFonts w:eastAsia="Palatino Linotype" w:cs="Palatino Linotype"/>
          <w:szCs w:val="22"/>
          <w:lang w:val="en-GB"/>
        </w:rPr>
        <w:t>s</w:t>
      </w:r>
      <w:r w:rsidRPr="1D334665">
        <w:rPr>
          <w:rFonts w:eastAsia="Palatino Linotype" w:cs="Palatino Linotype"/>
          <w:szCs w:val="22"/>
          <w:lang w:val="en-GB"/>
        </w:rPr>
        <w:t>e for being late to the meeting earlier today. Unfortunately, my computer crashed during an exam, which resulted in an extended testing period. The situation caused an unexpected delay, and I truly regret any inconvenience this may have caused.</w:t>
      </w:r>
    </w:p>
    <w:p w14:paraId="7099D180" w14:textId="2BAC9B7A" w:rsidR="36AA954B" w:rsidRDefault="36AA954B" w:rsidP="1D334665">
      <w:pPr>
        <w:spacing w:before="240" w:after="240"/>
      </w:pPr>
      <w:r w:rsidRPr="1D334665">
        <w:rPr>
          <w:rFonts w:eastAsia="Palatino Linotype" w:cs="Palatino Linotype"/>
          <w:szCs w:val="22"/>
          <w:lang w:val="en-GB"/>
        </w:rPr>
        <w:t>Thank you for your understanding, and I appreciate your patience.</w:t>
      </w:r>
    </w:p>
    <w:p w14:paraId="273A81AF" w14:textId="153ECAAC" w:rsidR="36AA954B" w:rsidRDefault="36AA954B" w:rsidP="1D334665">
      <w:pPr>
        <w:spacing w:before="240" w:after="240"/>
      </w:pPr>
      <w:r w:rsidRPr="1D334665">
        <w:rPr>
          <w:rFonts w:eastAsia="Palatino Linotype" w:cs="Palatino Linotype"/>
          <w:szCs w:val="22"/>
          <w:lang w:val="en-GB"/>
        </w:rPr>
        <w:t>Best regards, Humayun</w:t>
      </w:r>
    </w:p>
    <w:p w14:paraId="33CF5161" w14:textId="39429C11" w:rsidR="00FE576D" w:rsidRPr="007667E8" w:rsidRDefault="00D25939">
      <w:pPr>
        <w:pStyle w:val="Heading1"/>
        <w:rPr>
          <w:lang w:val="en-GB"/>
        </w:rPr>
      </w:pPr>
      <w:r w:rsidRPr="1D334665">
        <w:rPr>
          <w:lang w:val="en-GB"/>
        </w:rPr>
        <w:t>Agenda</w:t>
      </w:r>
    </w:p>
    <w:p w14:paraId="048A97AA" w14:textId="6B40752F" w:rsidR="5363B003" w:rsidRDefault="5363B003" w:rsidP="1D334665">
      <w:pPr>
        <w:rPr>
          <w:lang w:val="en-GB"/>
        </w:rPr>
      </w:pPr>
      <w:r w:rsidRPr="1D334665">
        <w:rPr>
          <w:lang w:val="en-GB"/>
        </w:rPr>
        <w:t>Finishing of meeting minutes, testing, final report and more.</w:t>
      </w:r>
    </w:p>
    <w:p w14:paraId="316AB3E0" w14:textId="260B9399" w:rsidR="00FE576D" w:rsidRPr="007667E8" w:rsidRDefault="00D25939">
      <w:pPr>
        <w:pStyle w:val="Heading1"/>
        <w:rPr>
          <w:lang w:val="en-GB"/>
        </w:rPr>
      </w:pPr>
      <w:r w:rsidRPr="1D334665">
        <w:rPr>
          <w:lang w:val="en-GB"/>
        </w:rPr>
        <w:t>Key Points</w:t>
      </w:r>
    </w:p>
    <w:p w14:paraId="05ECBB8A" w14:textId="10357E1F" w:rsidR="00D25939" w:rsidRDefault="003715D1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Hamza worked on code and helped document the unit tests</w:t>
      </w:r>
    </w:p>
    <w:p w14:paraId="482C5080" w14:textId="5BA4A990" w:rsidR="003715D1" w:rsidRDefault="003715D1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Umair and Rahat finished working on Acceptance Testing</w:t>
      </w:r>
    </w:p>
    <w:p w14:paraId="2FFBE513" w14:textId="47CBABD0" w:rsidR="003715D1" w:rsidRDefault="003715D1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Ehtesham and Hammad finished working on Code Inspection but missed the Peer Review</w:t>
      </w:r>
    </w:p>
    <w:p w14:paraId="55F75E75" w14:textId="64865346" w:rsidR="003715D1" w:rsidRDefault="003715D1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All others were present for the Peer Review and agreed upon all outcomes</w:t>
      </w:r>
    </w:p>
    <w:p w14:paraId="131DE681" w14:textId="14B65545" w:rsidR="00BF0A59" w:rsidRPr="00D25939" w:rsidRDefault="00BF0A59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Hasan documented everything, managed the full team </w:t>
      </w:r>
      <w:r w:rsidR="00D8733C">
        <w:rPr>
          <w:lang w:val="en-GB"/>
        </w:rPr>
        <w:t>and developed the rest of the code</w:t>
      </w:r>
    </w:p>
    <w:p w14:paraId="7F8D9077" w14:textId="70F4989E" w:rsidR="00FE576D" w:rsidRPr="007667E8" w:rsidRDefault="00D25939">
      <w:pPr>
        <w:pStyle w:val="Heading1"/>
        <w:rPr>
          <w:lang w:val="en-GB"/>
        </w:rPr>
      </w:pPr>
      <w:r w:rsidRPr="1D334665">
        <w:rPr>
          <w:lang w:val="en-GB"/>
        </w:rPr>
        <w:t>Other Points</w:t>
      </w:r>
    </w:p>
    <w:p w14:paraId="74EC334B" w14:textId="5465D212" w:rsidR="00FE576D" w:rsidRDefault="449CDD86" w:rsidP="00D25939">
      <w:pPr>
        <w:pStyle w:val="ListParagraph"/>
        <w:numPr>
          <w:ilvl w:val="0"/>
          <w:numId w:val="24"/>
        </w:numPr>
        <w:rPr>
          <w:lang w:val="en-GB"/>
        </w:rPr>
      </w:pPr>
      <w:r w:rsidRPr="1D334665">
        <w:rPr>
          <w:lang w:val="en-GB"/>
        </w:rPr>
        <w:t>Humayun came late but cracked on with Meeting Minutes and anything else that was left</w:t>
      </w:r>
    </w:p>
    <w:p w14:paraId="13F51B17" w14:textId="2707635D" w:rsidR="00C62B29" w:rsidRDefault="00225D85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After Peer Review was done, Hammad caused a massive argument complaining about his contribution, even though he hardly did anything throughout the project</w:t>
      </w:r>
      <w:r w:rsidR="003715D1">
        <w:rPr>
          <w:lang w:val="en-GB"/>
        </w:rPr>
        <w:t xml:space="preserve"> and caused delays</w:t>
      </w:r>
    </w:p>
    <w:p w14:paraId="2A2236F2" w14:textId="4595AB21" w:rsidR="00D8733C" w:rsidRPr="00D25939" w:rsidRDefault="00D8733C" w:rsidP="00D25939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Time ran out so part B still hasn’t been submitted, will be submitted tomorrow </w:t>
      </w:r>
      <w:proofErr w:type="spellStart"/>
      <w:r>
        <w:rPr>
          <w:lang w:val="en-GB"/>
        </w:rPr>
        <w:t>insha’Allah</w:t>
      </w:r>
      <w:proofErr w:type="spellEnd"/>
    </w:p>
    <w:p w14:paraId="5616BA44" w14:textId="7B36A923" w:rsidR="00FE576D" w:rsidRPr="007667E8" w:rsidRDefault="00D25939">
      <w:pPr>
        <w:pStyle w:val="Heading1"/>
        <w:rPr>
          <w:lang w:val="en-GB"/>
        </w:rPr>
      </w:pPr>
      <w:r w:rsidRPr="1D334665">
        <w:rPr>
          <w:lang w:val="en-GB"/>
        </w:rPr>
        <w:t>Summary</w:t>
      </w:r>
    </w:p>
    <w:p w14:paraId="55F4F702" w14:textId="74E867AC" w:rsidR="12954ED1" w:rsidRDefault="00D8733C" w:rsidP="1D334665">
      <w:pPr>
        <w:rPr>
          <w:lang w:val="en-GB"/>
        </w:rPr>
      </w:pPr>
      <w:r>
        <w:rPr>
          <w:lang w:val="en-GB"/>
        </w:rPr>
        <w:t>Almost f</w:t>
      </w:r>
      <w:r w:rsidR="12954ED1" w:rsidRPr="1D334665">
        <w:rPr>
          <w:lang w:val="en-GB"/>
        </w:rPr>
        <w:t xml:space="preserve">inished off the testing, meeting minutes and part B </w:t>
      </w:r>
      <w:r>
        <w:rPr>
          <w:lang w:val="en-GB"/>
        </w:rPr>
        <w:t xml:space="preserve">submission </w:t>
      </w:r>
      <w:r w:rsidR="12954ED1" w:rsidRPr="1D334665">
        <w:rPr>
          <w:lang w:val="en-GB"/>
        </w:rPr>
        <w:t>of the group coursework</w:t>
      </w:r>
    </w:p>
    <w:p w14:paraId="08954C6F" w14:textId="0AC27C04" w:rsidR="00FE576D" w:rsidRPr="007667E8" w:rsidRDefault="00D25939">
      <w:pPr>
        <w:pStyle w:val="Heading1"/>
        <w:rPr>
          <w:lang w:val="en-GB"/>
        </w:rPr>
      </w:pPr>
      <w:r w:rsidRPr="1D334665">
        <w:rPr>
          <w:lang w:val="en-GB"/>
        </w:rPr>
        <w:lastRenderedPageBreak/>
        <w:t>Review of last meeting</w:t>
      </w:r>
    </w:p>
    <w:p w14:paraId="2BDD079B" w14:textId="124B0897" w:rsidR="00D8733C" w:rsidRPr="00D8733C" w:rsidRDefault="00D8733C" w:rsidP="00D8733C">
      <w:pPr>
        <w:pStyle w:val="ListBullet"/>
        <w:rPr>
          <w:rFonts w:eastAsia="Palatino Linotype" w:cs="Palatino Linotype"/>
          <w:color w:val="000000" w:themeColor="text1"/>
          <w:sz w:val="20"/>
          <w:szCs w:val="20"/>
          <w:lang w:val="en-GB"/>
        </w:rPr>
      </w:pP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>Continue Acceptance testing, Code Inspection and more – Ehtesham, Hammad, Rahat, Umair</w:t>
      </w: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 xml:space="preserve"> [done]</w:t>
      </w:r>
    </w:p>
    <w:p w14:paraId="59799721" w14:textId="2D1C6D34" w:rsidR="00D8733C" w:rsidRPr="00D8733C" w:rsidRDefault="00D8733C" w:rsidP="00D8733C">
      <w:pPr>
        <w:pStyle w:val="ListBullet"/>
        <w:rPr>
          <w:rFonts w:eastAsia="Palatino Linotype" w:cs="Palatino Linotype"/>
          <w:color w:val="000000" w:themeColor="text1"/>
          <w:sz w:val="20"/>
          <w:szCs w:val="20"/>
          <w:lang w:val="en-GB"/>
        </w:rPr>
      </w:pP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>Create meeting minutes – Humayun</w:t>
      </w: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 xml:space="preserve"> [done]</w:t>
      </w:r>
    </w:p>
    <w:p w14:paraId="28A7B451" w14:textId="1C973CBD" w:rsidR="00D8733C" w:rsidRPr="00D8733C" w:rsidRDefault="00D8733C" w:rsidP="00D8733C">
      <w:pPr>
        <w:pStyle w:val="ListBullet"/>
        <w:rPr>
          <w:rFonts w:eastAsia="Palatino Linotype" w:cs="Palatino Linotype"/>
          <w:color w:val="000000" w:themeColor="text1"/>
          <w:sz w:val="20"/>
          <w:szCs w:val="20"/>
          <w:lang w:val="en-GB"/>
        </w:rPr>
      </w:pP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>Final meeting on Thursday – Everyone</w:t>
      </w: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 xml:space="preserve"> [All attended]</w:t>
      </w:r>
    </w:p>
    <w:p w14:paraId="44BD4D69" w14:textId="382825A6" w:rsidR="00D8733C" w:rsidRPr="00D8733C" w:rsidRDefault="00D8733C" w:rsidP="00D8733C">
      <w:pPr>
        <w:pStyle w:val="ListBullet"/>
        <w:rPr>
          <w:rFonts w:eastAsia="Palatino Linotype" w:cs="Palatino Linotype"/>
          <w:color w:val="000000" w:themeColor="text1"/>
          <w:sz w:val="20"/>
          <w:szCs w:val="20"/>
          <w:lang w:val="en-GB"/>
        </w:rPr>
      </w:pP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>Finish off the code and unit testing documentation – Hasan, Hamza</w:t>
      </w: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 xml:space="preserve"> [Almost done]</w:t>
      </w:r>
    </w:p>
    <w:p w14:paraId="2D4F81A6" w14:textId="1924301B" w:rsidR="00D8733C" w:rsidRPr="00D8733C" w:rsidRDefault="00D8733C" w:rsidP="00D8733C">
      <w:pPr>
        <w:pStyle w:val="ListBullet"/>
        <w:rPr>
          <w:rFonts w:eastAsia="Palatino Linotype" w:cs="Palatino Linotype"/>
          <w:color w:val="000000" w:themeColor="text1"/>
          <w:sz w:val="20"/>
          <w:szCs w:val="20"/>
          <w:lang w:val="en-GB"/>
        </w:rPr>
      </w:pP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 xml:space="preserve">Peer Review and submit final product </w:t>
      </w: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>–</w:t>
      </w: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 xml:space="preserve"> Everyone</w:t>
      </w:r>
      <w:r w:rsidRPr="00D8733C">
        <w:rPr>
          <w:rFonts w:eastAsia="Palatino Linotype" w:cs="Palatino Linotype"/>
          <w:color w:val="000000" w:themeColor="text1"/>
          <w:sz w:val="20"/>
          <w:szCs w:val="20"/>
          <w:lang w:val="en-GB"/>
        </w:rPr>
        <w:t xml:space="preserve"> [Almost done]</w:t>
      </w:r>
    </w:p>
    <w:p w14:paraId="7431CEEA" w14:textId="2760D723" w:rsidR="00D25939" w:rsidRPr="00D25939" w:rsidRDefault="00D25939" w:rsidP="1D334665">
      <w:pPr>
        <w:rPr>
          <w:rFonts w:eastAsia="Palatino Linotype" w:cs="Palatino Linotype"/>
          <w:color w:val="000000" w:themeColor="text1"/>
          <w:szCs w:val="22"/>
          <w:lang w:val="en-GB"/>
        </w:rPr>
      </w:pPr>
    </w:p>
    <w:p w14:paraId="423C9B49" w14:textId="288DE037" w:rsidR="00D25939" w:rsidRPr="00D25939" w:rsidRDefault="00D25939" w:rsidP="1D334665">
      <w:pPr>
        <w:rPr>
          <w:szCs w:val="22"/>
          <w:lang w:val="en-GB"/>
        </w:rPr>
      </w:pPr>
    </w:p>
    <w:sectPr w:rsidR="00D25939" w:rsidRPr="00D25939" w:rsidSect="005C45FF">
      <w:footerReference w:type="default" r:id="rId10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A86D5" w14:textId="77777777" w:rsidR="00D25939" w:rsidRDefault="00D25939">
      <w:r>
        <w:separator/>
      </w:r>
    </w:p>
  </w:endnote>
  <w:endnote w:type="continuationSeparator" w:id="0">
    <w:p w14:paraId="17C51D26" w14:textId="77777777" w:rsidR="00D25939" w:rsidRDefault="00D25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DEB7D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890CE" w14:textId="77777777" w:rsidR="00D25939" w:rsidRDefault="00D25939">
      <w:r>
        <w:separator/>
      </w:r>
    </w:p>
  </w:footnote>
  <w:footnote w:type="continuationSeparator" w:id="0">
    <w:p w14:paraId="758C28FD" w14:textId="77777777" w:rsidR="00D25939" w:rsidRDefault="00D25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E7951"/>
    <w:multiLevelType w:val="hybridMultilevel"/>
    <w:tmpl w:val="BA54DF8C"/>
    <w:lvl w:ilvl="0" w:tplc="91B69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20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07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86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4F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0C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42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A3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45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9D30E"/>
    <w:multiLevelType w:val="hybridMultilevel"/>
    <w:tmpl w:val="2CC27AF4"/>
    <w:lvl w:ilvl="0" w:tplc="7F705B58">
      <w:start w:val="1"/>
      <w:numFmt w:val="decimal"/>
      <w:lvlText w:val="%1."/>
      <w:lvlJc w:val="left"/>
      <w:pPr>
        <w:ind w:left="720" w:hanging="360"/>
      </w:pPr>
    </w:lvl>
    <w:lvl w:ilvl="1" w:tplc="A3D6E0E6">
      <w:start w:val="1"/>
      <w:numFmt w:val="lowerLetter"/>
      <w:lvlText w:val="%2."/>
      <w:lvlJc w:val="left"/>
      <w:pPr>
        <w:ind w:left="1440" w:hanging="360"/>
      </w:pPr>
    </w:lvl>
    <w:lvl w:ilvl="2" w:tplc="9B80199E">
      <w:start w:val="1"/>
      <w:numFmt w:val="lowerRoman"/>
      <w:lvlText w:val="%3."/>
      <w:lvlJc w:val="right"/>
      <w:pPr>
        <w:ind w:left="2160" w:hanging="180"/>
      </w:pPr>
    </w:lvl>
    <w:lvl w:ilvl="3" w:tplc="03CC1D7E">
      <w:start w:val="1"/>
      <w:numFmt w:val="decimal"/>
      <w:lvlText w:val="%4."/>
      <w:lvlJc w:val="left"/>
      <w:pPr>
        <w:ind w:left="2880" w:hanging="360"/>
      </w:pPr>
    </w:lvl>
    <w:lvl w:ilvl="4" w:tplc="CAE08BEC">
      <w:start w:val="1"/>
      <w:numFmt w:val="lowerLetter"/>
      <w:lvlText w:val="%5."/>
      <w:lvlJc w:val="left"/>
      <w:pPr>
        <w:ind w:left="3600" w:hanging="360"/>
      </w:pPr>
    </w:lvl>
    <w:lvl w:ilvl="5" w:tplc="7F2E66BE">
      <w:start w:val="1"/>
      <w:numFmt w:val="lowerRoman"/>
      <w:lvlText w:val="%6."/>
      <w:lvlJc w:val="right"/>
      <w:pPr>
        <w:ind w:left="4320" w:hanging="180"/>
      </w:pPr>
    </w:lvl>
    <w:lvl w:ilvl="6" w:tplc="23DAA6AE">
      <w:start w:val="1"/>
      <w:numFmt w:val="decimal"/>
      <w:lvlText w:val="%7."/>
      <w:lvlJc w:val="left"/>
      <w:pPr>
        <w:ind w:left="5040" w:hanging="360"/>
      </w:pPr>
    </w:lvl>
    <w:lvl w:ilvl="7" w:tplc="CB3C4090">
      <w:start w:val="1"/>
      <w:numFmt w:val="lowerLetter"/>
      <w:lvlText w:val="%8."/>
      <w:lvlJc w:val="left"/>
      <w:pPr>
        <w:ind w:left="5760" w:hanging="360"/>
      </w:pPr>
    </w:lvl>
    <w:lvl w:ilvl="8" w:tplc="62B2E6D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8306738">
    <w:abstractNumId w:val="13"/>
  </w:num>
  <w:num w:numId="2" w16cid:durableId="1878548336">
    <w:abstractNumId w:val="18"/>
  </w:num>
  <w:num w:numId="3" w16cid:durableId="588003943">
    <w:abstractNumId w:val="16"/>
  </w:num>
  <w:num w:numId="4" w16cid:durableId="1363437289">
    <w:abstractNumId w:val="19"/>
  </w:num>
  <w:num w:numId="5" w16cid:durableId="1634603964">
    <w:abstractNumId w:val="12"/>
  </w:num>
  <w:num w:numId="6" w16cid:durableId="1758358344">
    <w:abstractNumId w:val="10"/>
  </w:num>
  <w:num w:numId="7" w16cid:durableId="148522833">
    <w:abstractNumId w:val="14"/>
  </w:num>
  <w:num w:numId="8" w16cid:durableId="47731271">
    <w:abstractNumId w:val="9"/>
  </w:num>
  <w:num w:numId="9" w16cid:durableId="1285843355">
    <w:abstractNumId w:val="7"/>
  </w:num>
  <w:num w:numId="10" w16cid:durableId="2066250238">
    <w:abstractNumId w:val="6"/>
  </w:num>
  <w:num w:numId="11" w16cid:durableId="49616787">
    <w:abstractNumId w:val="5"/>
  </w:num>
  <w:num w:numId="12" w16cid:durableId="1386684760">
    <w:abstractNumId w:val="4"/>
  </w:num>
  <w:num w:numId="13" w16cid:durableId="400445018">
    <w:abstractNumId w:val="8"/>
  </w:num>
  <w:num w:numId="14" w16cid:durableId="198278082">
    <w:abstractNumId w:val="3"/>
  </w:num>
  <w:num w:numId="15" w16cid:durableId="1471168873">
    <w:abstractNumId w:val="2"/>
  </w:num>
  <w:num w:numId="16" w16cid:durableId="1057363429">
    <w:abstractNumId w:val="1"/>
  </w:num>
  <w:num w:numId="17" w16cid:durableId="301277441">
    <w:abstractNumId w:val="0"/>
  </w:num>
  <w:num w:numId="18" w16cid:durableId="1522819387">
    <w:abstractNumId w:val="21"/>
  </w:num>
  <w:num w:numId="19" w16cid:durableId="1428039213">
    <w:abstractNumId w:val="23"/>
  </w:num>
  <w:num w:numId="20" w16cid:durableId="277685239">
    <w:abstractNumId w:val="22"/>
  </w:num>
  <w:num w:numId="21" w16cid:durableId="242221911">
    <w:abstractNumId w:val="24"/>
  </w:num>
  <w:num w:numId="22" w16cid:durableId="537737068">
    <w:abstractNumId w:val="11"/>
  </w:num>
  <w:num w:numId="23" w16cid:durableId="124474688">
    <w:abstractNumId w:val="20"/>
  </w:num>
  <w:num w:numId="24" w16cid:durableId="230239356">
    <w:abstractNumId w:val="17"/>
  </w:num>
  <w:num w:numId="25" w16cid:durableId="12401405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54727"/>
    <w:rsid w:val="00081D4D"/>
    <w:rsid w:val="000D1B9D"/>
    <w:rsid w:val="000D2EA2"/>
    <w:rsid w:val="000F21A5"/>
    <w:rsid w:val="00225D85"/>
    <w:rsid w:val="002A2B44"/>
    <w:rsid w:val="002A3FCB"/>
    <w:rsid w:val="002D3701"/>
    <w:rsid w:val="003715D1"/>
    <w:rsid w:val="003871FA"/>
    <w:rsid w:val="003B5FCE"/>
    <w:rsid w:val="00402E7E"/>
    <w:rsid w:val="00416222"/>
    <w:rsid w:val="00424F9F"/>
    <w:rsid w:val="00435446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907EA5"/>
    <w:rsid w:val="00940011"/>
    <w:rsid w:val="009579FE"/>
    <w:rsid w:val="00AB3E35"/>
    <w:rsid w:val="00B51AD7"/>
    <w:rsid w:val="00BF0A59"/>
    <w:rsid w:val="00C04B20"/>
    <w:rsid w:val="00C41E6E"/>
    <w:rsid w:val="00C54681"/>
    <w:rsid w:val="00C62B29"/>
    <w:rsid w:val="00C7447B"/>
    <w:rsid w:val="00CD2441"/>
    <w:rsid w:val="00CE41FE"/>
    <w:rsid w:val="00D25939"/>
    <w:rsid w:val="00D8733C"/>
    <w:rsid w:val="00E60A93"/>
    <w:rsid w:val="00F9136A"/>
    <w:rsid w:val="00F925B9"/>
    <w:rsid w:val="00FA0E43"/>
    <w:rsid w:val="00FB2ECE"/>
    <w:rsid w:val="00FE576D"/>
    <w:rsid w:val="0AAAFCC6"/>
    <w:rsid w:val="0BF64020"/>
    <w:rsid w:val="1000D0E3"/>
    <w:rsid w:val="123DDAAA"/>
    <w:rsid w:val="12954ED1"/>
    <w:rsid w:val="14A92FED"/>
    <w:rsid w:val="19EEB25E"/>
    <w:rsid w:val="1D334665"/>
    <w:rsid w:val="1F872602"/>
    <w:rsid w:val="2AF0B5EF"/>
    <w:rsid w:val="2C0CC4C3"/>
    <w:rsid w:val="2D2013B5"/>
    <w:rsid w:val="30BD0E3E"/>
    <w:rsid w:val="312C2021"/>
    <w:rsid w:val="36AA954B"/>
    <w:rsid w:val="44124505"/>
    <w:rsid w:val="449CDD86"/>
    <w:rsid w:val="4D6C4DD0"/>
    <w:rsid w:val="5363B003"/>
    <w:rsid w:val="70F41E9A"/>
    <w:rsid w:val="791E8FF7"/>
    <w:rsid w:val="7B2CA76E"/>
    <w:rsid w:val="7C6B6028"/>
    <w:rsid w:val="7C779773"/>
    <w:rsid w:val="7D08B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20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21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3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customStyle="1" w:styleId="normaltextrun">
    <w:name w:val="normaltextrun"/>
    <w:basedOn w:val="DefaultParagraphFont"/>
    <w:uiPriority w:val="1"/>
    <w:rsid w:val="1D334665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DefaultParagraphFont"/>
    <w:uiPriority w:val="1"/>
    <w:rsid w:val="1D33466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940011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/>
        <AccountId xsi:nil="true"/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4BBABA-38EE-4844-B9CF-EDF5FB85C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664420-E8B2-4FFE-9BE5-9165CD94C40C}">
  <ds:schemaRefs>
    <ds:schemaRef ds:uri="http://purl.org/dc/terms/"/>
    <ds:schemaRef ds:uri="http://purl.org/dc/dcmitype/"/>
    <ds:schemaRef ds:uri="http://schemas.microsoft.com/office/2006/metadata/properties"/>
    <ds:schemaRef ds:uri="52b6e46c-5925-4290-b9a9-c3020c2f3e6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ac691d8-51de-4533-bc87-e022d2fb2df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3B5857-B4A2-41FC-9760-7934195221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0</TotalTime>
  <Pages>2</Pages>
  <Words>287</Words>
  <Characters>1572</Characters>
  <Application>Microsoft Office Word</Application>
  <DocSecurity>0</DocSecurity>
  <Lines>41</Lines>
  <Paragraphs>40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Hasan Akhtar</cp:lastModifiedBy>
  <cp:revision>7</cp:revision>
  <dcterms:created xsi:type="dcterms:W3CDTF">2025-01-28T15:24:00Z</dcterms:created>
  <dcterms:modified xsi:type="dcterms:W3CDTF">2025-04-11T07:51:00Z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