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714B4CFD" w14:textId="5AD9E552" w:rsidR="00FE576D" w:rsidRPr="007667E8" w:rsidRDefault="0034684C" w:rsidP="00774146">
      <w:pPr>
        <w:pStyle w:val="Date"/>
        <w:rPr>
          <w:lang w:val="en-GB"/>
        </w:rPr>
      </w:pPr>
      <w:r>
        <w:rPr>
          <w:rStyle w:val="IntenseEmphasis"/>
          <w:lang w:val="en-GB"/>
        </w:rPr>
        <w:t>28 January 2025 | 2pm</w:t>
      </w:r>
      <w:r w:rsidR="00684306" w:rsidRPr="007667E8">
        <w:rPr>
          <w:rStyle w:val="IntenseEmphasis"/>
          <w:lang w:val="en-GB" w:bidi="en-GB"/>
        </w:rPr>
        <w:t xml:space="preserve"> </w:t>
      </w:r>
      <w:r w:rsidR="003B5FCE" w:rsidRPr="007667E8">
        <w:rPr>
          <w:lang w:val="en-GB" w:bidi="en-GB"/>
        </w:rPr>
        <w:t xml:space="preserve"> | </w:t>
      </w:r>
      <w:r w:rsidR="00D25939">
        <w:rPr>
          <w:rStyle w:val="IntenseEmphasis"/>
          <w:lang w:val="en-GB"/>
        </w:rPr>
        <w:t>Meeting called by</w:t>
      </w:r>
      <w:r w:rsidR="003B5FCE" w:rsidRPr="007667E8">
        <w:rPr>
          <w:lang w:val="en-GB" w:bidi="en-GB"/>
        </w:rPr>
        <w:t xml:space="preserve"> </w:t>
      </w:r>
      <w:r w:rsidR="00EF6912">
        <w:rPr>
          <w:lang w:val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14:paraId="204E6953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Hasan Akhtar</w:t>
      </w:r>
      <w:r>
        <w:rPr>
          <w:rStyle w:val="eop"/>
          <w:rFonts w:ascii="Aptos" w:hAnsi="Aptos" w:cs="Segoe UI"/>
        </w:rPr>
        <w:t> </w:t>
      </w:r>
    </w:p>
    <w:p w14:paraId="7B2B5C8E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Humayun Razaq</w:t>
      </w:r>
      <w:r>
        <w:rPr>
          <w:rStyle w:val="eop"/>
          <w:rFonts w:ascii="Aptos" w:hAnsi="Aptos" w:cs="Segoe UI"/>
        </w:rPr>
        <w:t> </w:t>
      </w:r>
    </w:p>
    <w:p w14:paraId="498AB7C2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Hamza Khan</w:t>
      </w:r>
      <w:r>
        <w:rPr>
          <w:rStyle w:val="eop"/>
          <w:rFonts w:ascii="Aptos" w:hAnsi="Aptos" w:cs="Segoe UI"/>
        </w:rPr>
        <w:t> </w:t>
      </w:r>
    </w:p>
    <w:p w14:paraId="69B87733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Hammad Aziz</w:t>
      </w:r>
      <w:r>
        <w:rPr>
          <w:rStyle w:val="eop"/>
          <w:rFonts w:ascii="Aptos" w:hAnsi="Aptos" w:cs="Segoe UI"/>
        </w:rPr>
        <w:t> </w:t>
      </w:r>
    </w:p>
    <w:p w14:paraId="64C1C4AE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Umair Siddiq</w:t>
      </w:r>
      <w:r>
        <w:rPr>
          <w:rStyle w:val="eop"/>
          <w:rFonts w:ascii="Aptos" w:hAnsi="Aptos" w:cs="Segoe UI"/>
        </w:rPr>
        <w:t> </w:t>
      </w:r>
    </w:p>
    <w:p w14:paraId="78A3294A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Ehtesham Shah</w:t>
      </w:r>
      <w:r>
        <w:rPr>
          <w:rStyle w:val="eop"/>
          <w:rFonts w:ascii="Aptos" w:hAnsi="Aptos" w:cs="Segoe UI"/>
        </w:rPr>
        <w:t> </w:t>
      </w:r>
    </w:p>
    <w:p w14:paraId="48D1EBF0" w14:textId="4F5055EE" w:rsidR="00FE576D" w:rsidRP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Rahat Nafees</w:t>
      </w:r>
      <w:r>
        <w:rPr>
          <w:rStyle w:val="eop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(Late)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3371D7A5" w14:textId="216BB5E5" w:rsidR="00FE576D" w:rsidRPr="007667E8" w:rsidRDefault="00A05748">
      <w:pPr>
        <w:rPr>
          <w:lang w:val="en-GB"/>
        </w:rPr>
      </w:pPr>
      <w:r>
        <w:rPr>
          <w:lang w:val="en-GB"/>
        </w:rPr>
        <w:t>Choose Projects and discuss our strengths, reasons and suitability.</w:t>
      </w:r>
    </w:p>
    <w:p w14:paraId="316AB3E0" w14:textId="260B9399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14:paraId="65837788" w14:textId="6234EBC3" w:rsidR="00FE576D" w:rsidRDefault="00BA38A2">
      <w:pPr>
        <w:rPr>
          <w:lang w:val="en-GB"/>
        </w:rPr>
      </w:pPr>
      <w:r w:rsidRPr="00BA38A2">
        <w:rPr>
          <w:lang w:val="en-GB"/>
        </w:rPr>
        <w:t>Project options chosen by the tea</w:t>
      </w:r>
      <w:r>
        <w:rPr>
          <w:lang w:val="en-GB"/>
        </w:rPr>
        <w:t>m:</w:t>
      </w:r>
    </w:p>
    <w:p w14:paraId="2438305C" w14:textId="11C8C9FA" w:rsidR="00D25939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Workflow management (P1)</w:t>
      </w:r>
    </w:p>
    <w:p w14:paraId="4D75B20E" w14:textId="77777777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Job advertisement portal (P5)</w:t>
      </w:r>
    </w:p>
    <w:p w14:paraId="05ECBB8A" w14:textId="2FC494A8" w:rsidR="00D25939" w:rsidRDefault="00BA38A2" w:rsidP="00BE71A5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Assets web interface (P2)</w:t>
      </w:r>
    </w:p>
    <w:p w14:paraId="3162AC43" w14:textId="1E6B7809" w:rsidR="00BA38A2" w:rsidRDefault="00BA38A2" w:rsidP="00BA38A2">
      <w:pPr>
        <w:rPr>
          <w:lang w:val="en-GB"/>
        </w:rPr>
      </w:pPr>
      <w:r w:rsidRPr="00BA38A2">
        <w:rPr>
          <w:lang w:val="en-GB"/>
        </w:rPr>
        <w:t>Team’s skills and experience</w:t>
      </w:r>
      <w:r>
        <w:rPr>
          <w:lang w:val="en-GB"/>
        </w:rPr>
        <w:t>:</w:t>
      </w:r>
    </w:p>
    <w:p w14:paraId="31774B0D" w14:textId="26BD14EC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Web development</w:t>
      </w:r>
    </w:p>
    <w:p w14:paraId="4886FADA" w14:textId="50309C88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Modern web design</w:t>
      </w:r>
    </w:p>
    <w:p w14:paraId="7D5261D2" w14:textId="35E31343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Competent in a wide range of technologies for web app development</w:t>
      </w:r>
    </w:p>
    <w:p w14:paraId="3BCEDC6E" w14:textId="7139AECC" w:rsidR="00BA38A2" w:rsidRDefault="00BA38A2" w:rsidP="00BA38A2">
      <w:pPr>
        <w:rPr>
          <w:lang w:val="en-GB"/>
        </w:rPr>
      </w:pPr>
      <w:r w:rsidRPr="00BA38A2">
        <w:rPr>
          <w:lang w:val="en-GB"/>
        </w:rPr>
        <w:t>Interests and potential projects</w:t>
      </w:r>
      <w:r>
        <w:rPr>
          <w:lang w:val="en-GB"/>
        </w:rPr>
        <w:t>:</w:t>
      </w:r>
    </w:p>
    <w:p w14:paraId="09EB4A1F" w14:textId="1467F6B6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Creating an activity management system</w:t>
      </w:r>
    </w:p>
    <w:p w14:paraId="228738CB" w14:textId="13C3A1AC" w:rsidR="00BA38A2" w:rsidRPr="00BA38A2" w:rsidRDefault="0030209B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30209B">
        <w:rPr>
          <w:lang w:val="en-GB"/>
        </w:rPr>
        <w:t>Collaborating with the police (YHROCU) to improve internal workflows</w:t>
      </w:r>
    </w:p>
    <w:p w14:paraId="44A8D831" w14:textId="10C2C8DB" w:rsidR="00BA38A2" w:rsidRPr="0030209B" w:rsidRDefault="0030209B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30209B">
        <w:rPr>
          <w:lang w:val="en-GB"/>
        </w:rPr>
        <w:t>Drawing on experiences from the Software Design and Development module</w:t>
      </w:r>
    </w:p>
    <w:p w14:paraId="2478AD13" w14:textId="622C94F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Next Steps</w:t>
      </w:r>
    </w:p>
    <w:p w14:paraId="0CAE8427" w14:textId="1EB7573E" w:rsidR="00FE576D" w:rsidRPr="007667E8" w:rsidRDefault="00EF6912" w:rsidP="00D25939">
      <w:pPr>
        <w:rPr>
          <w:lang w:val="en-GB"/>
        </w:rPr>
      </w:pPr>
      <w:r>
        <w:rPr>
          <w:lang w:val="en-GB"/>
        </w:rPr>
        <w:t>Next week the following will happen</w:t>
      </w:r>
      <w:r w:rsidR="00AF6C22">
        <w:rPr>
          <w:lang w:val="en-GB"/>
        </w:rPr>
        <w:t>:</w:t>
      </w:r>
    </w:p>
    <w:p w14:paraId="54979407" w14:textId="45834817" w:rsidR="00FE576D" w:rsidRDefault="004031A2" w:rsidP="00D25939">
      <w:pPr>
        <w:pStyle w:val="ListBullet"/>
        <w:rPr>
          <w:lang w:val="en-GB"/>
        </w:rPr>
      </w:pPr>
      <w:r>
        <w:rPr>
          <w:lang w:val="en-GB"/>
        </w:rPr>
        <w:t xml:space="preserve">Prepare Questions </w:t>
      </w:r>
      <w:r w:rsidR="00381909">
        <w:rPr>
          <w:lang w:val="en-GB"/>
        </w:rPr>
        <w:t>to ask the client</w:t>
      </w:r>
      <w:r w:rsidR="00D25939">
        <w:rPr>
          <w:lang w:val="en-GB"/>
        </w:rPr>
        <w:t xml:space="preserve"> – </w:t>
      </w:r>
      <w:r w:rsidR="00381909">
        <w:rPr>
          <w:lang w:val="en-GB"/>
        </w:rPr>
        <w:t>Everyone</w:t>
      </w:r>
    </w:p>
    <w:p w14:paraId="21A5E0A6" w14:textId="54F2CF8C" w:rsidR="00D25939" w:rsidRDefault="00E32487" w:rsidP="00D25939">
      <w:pPr>
        <w:pStyle w:val="ListBullet"/>
        <w:rPr>
          <w:lang w:val="en-GB"/>
        </w:rPr>
      </w:pPr>
      <w:r>
        <w:rPr>
          <w:lang w:val="en-GB"/>
        </w:rPr>
        <w:t xml:space="preserve">Speak to the client in the meeting </w:t>
      </w:r>
      <w:r w:rsidR="00D25939">
        <w:rPr>
          <w:lang w:val="en-GB"/>
        </w:rPr>
        <w:t xml:space="preserve">– </w:t>
      </w:r>
      <w:r>
        <w:rPr>
          <w:lang w:val="en-GB"/>
        </w:rPr>
        <w:t>Umair + Rahat</w:t>
      </w:r>
    </w:p>
    <w:p w14:paraId="40D0D403" w14:textId="266244F1" w:rsidR="00C665CE" w:rsidRDefault="00C665CE" w:rsidP="00D25939">
      <w:pPr>
        <w:pStyle w:val="ListBullet"/>
        <w:rPr>
          <w:lang w:val="en-GB"/>
        </w:rPr>
      </w:pPr>
      <w:r>
        <w:rPr>
          <w:lang w:val="en-GB"/>
        </w:rPr>
        <w:t>Make notes based on client meeting – Hasan + Humayun</w:t>
      </w:r>
    </w:p>
    <w:p w14:paraId="370E8C54" w14:textId="40D6DA74" w:rsidR="00E32487" w:rsidRPr="00C665CE" w:rsidRDefault="00E32487" w:rsidP="00C665CE">
      <w:pPr>
        <w:pStyle w:val="ListBullet"/>
        <w:rPr>
          <w:lang w:val="en-GB"/>
        </w:rPr>
      </w:pPr>
      <w:r>
        <w:rPr>
          <w:lang w:val="en-GB"/>
        </w:rPr>
        <w:t>Start drafting objectives</w:t>
      </w:r>
      <w:r w:rsidR="00D25939">
        <w:rPr>
          <w:lang w:val="en-GB"/>
        </w:rPr>
        <w:t xml:space="preserve"> – </w:t>
      </w:r>
      <w:r>
        <w:rPr>
          <w:lang w:val="en-GB"/>
        </w:rPr>
        <w:t>Ehtesham + Hammad</w:t>
      </w:r>
    </w:p>
    <w:p w14:paraId="5616BA44" w14:textId="7B36A92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423C9B49" w14:textId="5AA7EEFD" w:rsidR="00D25939" w:rsidRPr="0030209B" w:rsidRDefault="00EF6912" w:rsidP="0030209B">
      <w:pPr>
        <w:rPr>
          <w:lang w:val="en-GB"/>
        </w:rPr>
      </w:pPr>
      <w:r>
        <w:rPr>
          <w:lang w:val="en-GB"/>
        </w:rPr>
        <w:t>Hasan uploaded onto Canvas our Competitive statement using the projects we chose as the basis.</w:t>
      </w:r>
    </w:p>
    <w:sectPr w:rsidR="00D25939" w:rsidRPr="0030209B" w:rsidSect="00800E38">
      <w:footerReference w:type="default" r:id="rId7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DDDF" w14:textId="77777777" w:rsidR="00800E38" w:rsidRDefault="00800E38">
      <w:r>
        <w:separator/>
      </w:r>
    </w:p>
  </w:endnote>
  <w:endnote w:type="continuationSeparator" w:id="0">
    <w:p w14:paraId="0E1A7291" w14:textId="77777777" w:rsidR="00800E38" w:rsidRDefault="0080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4B0D" w14:textId="77777777" w:rsidR="00800E38" w:rsidRDefault="00800E38">
      <w:r>
        <w:separator/>
      </w:r>
    </w:p>
  </w:footnote>
  <w:footnote w:type="continuationSeparator" w:id="0">
    <w:p w14:paraId="12E2DE35" w14:textId="77777777" w:rsidR="00800E38" w:rsidRDefault="0080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884E4B"/>
    <w:multiLevelType w:val="multilevel"/>
    <w:tmpl w:val="D624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6"/>
  </w:num>
  <w:num w:numId="2" w16cid:durableId="1363437289">
    <w:abstractNumId w:val="18"/>
  </w:num>
  <w:num w:numId="3" w16cid:durableId="1634603964">
    <w:abstractNumId w:val="13"/>
  </w:num>
  <w:num w:numId="4" w16cid:durableId="1758358344">
    <w:abstractNumId w:val="10"/>
  </w:num>
  <w:num w:numId="5" w16cid:durableId="148522833">
    <w:abstractNumId w:val="14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20"/>
  </w:num>
  <w:num w:numId="17" w16cid:durableId="1428039213">
    <w:abstractNumId w:val="22"/>
  </w:num>
  <w:num w:numId="18" w16cid:durableId="277685239">
    <w:abstractNumId w:val="21"/>
  </w:num>
  <w:num w:numId="19" w16cid:durableId="242221911">
    <w:abstractNumId w:val="23"/>
  </w:num>
  <w:num w:numId="20" w16cid:durableId="537737068">
    <w:abstractNumId w:val="11"/>
  </w:num>
  <w:num w:numId="21" w16cid:durableId="124474688">
    <w:abstractNumId w:val="19"/>
  </w:num>
  <w:num w:numId="22" w16cid:durableId="230239356">
    <w:abstractNumId w:val="17"/>
  </w:num>
  <w:num w:numId="23" w16cid:durableId="1240140594">
    <w:abstractNumId w:val="15"/>
  </w:num>
  <w:num w:numId="24" w16cid:durableId="1445953374">
    <w:abstractNumId w:val="12"/>
  </w:num>
  <w:num w:numId="25" w16cid:durableId="37435487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5491479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3573350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E6AD6"/>
    <w:rsid w:val="000F21A5"/>
    <w:rsid w:val="00216DBA"/>
    <w:rsid w:val="00243E74"/>
    <w:rsid w:val="002A2B44"/>
    <w:rsid w:val="002A3FCB"/>
    <w:rsid w:val="002D3701"/>
    <w:rsid w:val="0030209B"/>
    <w:rsid w:val="0034684C"/>
    <w:rsid w:val="00381909"/>
    <w:rsid w:val="003871FA"/>
    <w:rsid w:val="003B5FCE"/>
    <w:rsid w:val="00402E7E"/>
    <w:rsid w:val="004031A2"/>
    <w:rsid w:val="00416222"/>
    <w:rsid w:val="00424F9F"/>
    <w:rsid w:val="00435446"/>
    <w:rsid w:val="004F4532"/>
    <w:rsid w:val="005735B7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00E38"/>
    <w:rsid w:val="00883FFD"/>
    <w:rsid w:val="008E1349"/>
    <w:rsid w:val="00907EA5"/>
    <w:rsid w:val="009579FE"/>
    <w:rsid w:val="00A05748"/>
    <w:rsid w:val="00AB3E35"/>
    <w:rsid w:val="00AF6C22"/>
    <w:rsid w:val="00B51AD7"/>
    <w:rsid w:val="00BA38A2"/>
    <w:rsid w:val="00C04B20"/>
    <w:rsid w:val="00C41E6E"/>
    <w:rsid w:val="00C54681"/>
    <w:rsid w:val="00C665CE"/>
    <w:rsid w:val="00C7447B"/>
    <w:rsid w:val="00CE41FE"/>
    <w:rsid w:val="00D25939"/>
    <w:rsid w:val="00E32487"/>
    <w:rsid w:val="00E60A93"/>
    <w:rsid w:val="00EF6912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paragraph" w:customStyle="1" w:styleId="paragraph">
    <w:name w:val="paragraph"/>
    <w:basedOn w:val="Normal"/>
    <w:rsid w:val="00216DB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216DBA"/>
  </w:style>
  <w:style w:type="character" w:customStyle="1" w:styleId="eop">
    <w:name w:val="eop"/>
    <w:basedOn w:val="DefaultParagraphFont"/>
    <w:rsid w:val="0021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7A7A15" w:rsidRDefault="00000000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7A7A15" w:rsidRDefault="00000000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15"/>
    <w:rsid w:val="00460EEF"/>
    <w:rsid w:val="007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1" ma:contentTypeDescription="Create a new document." ma:contentTypeScope="" ma:versionID="ef6e9a71d68b43d333c4a403f1f67253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92d613686adad6bd42e39226aa0f3724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C93D43-7FC8-4249-95C7-A151E4DB0DF8}"/>
</file>

<file path=customXml/itemProps2.xml><?xml version="1.0" encoding="utf-8"?>
<ds:datastoreItem xmlns:ds="http://schemas.openxmlformats.org/officeDocument/2006/customXml" ds:itemID="{806A6154-6F60-45EB-9AE9-B470627114DD}"/>
</file>

<file path=customXml/itemProps3.xml><?xml version="1.0" encoding="utf-8"?>
<ds:datastoreItem xmlns:ds="http://schemas.openxmlformats.org/officeDocument/2006/customXml" ds:itemID="{253DC3F6-39BD-4552-A353-B06518714238}"/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16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Humayun Razaq</cp:lastModifiedBy>
  <cp:revision>14</cp:revision>
  <dcterms:created xsi:type="dcterms:W3CDTF">2025-01-28T15:26:00Z</dcterms:created>
  <dcterms:modified xsi:type="dcterms:W3CDTF">2025-01-28T15:41:00Z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</Properties>
</file>