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0CB07C0D" w14:textId="62FDC890" w:rsidR="00F4348D" w:rsidRPr="007667E8" w:rsidRDefault="00F4348D" w:rsidP="00F4348D">
      <w:pPr>
        <w:pStyle w:val="Date"/>
        <w:rPr>
          <w:lang w:val="en-GB"/>
        </w:rPr>
      </w:pPr>
      <w:r>
        <w:rPr>
          <w:rStyle w:val="IntenseEmphasis"/>
          <w:lang w:val="en-GB"/>
        </w:rPr>
        <w:t>4 February 2025 |</w:t>
      </w:r>
      <w:r w:rsidR="00A61223" w:rsidRPr="00CF4EFA">
        <w:rPr>
          <w:rStyle w:val="IntenseEmphasis"/>
          <w:b/>
          <w:bCs/>
          <w:lang w:val="en-GB"/>
        </w:rPr>
        <w:t xml:space="preserve">3pm </w:t>
      </w:r>
      <w:r w:rsidR="00CF4EFA" w:rsidRPr="00CF4EFA">
        <w:rPr>
          <w:rStyle w:val="IntenseEmphasis"/>
          <w:b/>
          <w:bCs/>
          <w:lang w:val="en-GB"/>
        </w:rPr>
        <w:t>–</w:t>
      </w:r>
      <w:r w:rsidR="00A61223" w:rsidRPr="00CF4EFA">
        <w:rPr>
          <w:rStyle w:val="IntenseEmphasis"/>
          <w:b/>
          <w:bCs/>
          <w:lang w:val="en-GB"/>
        </w:rPr>
        <w:t xml:space="preserve"> </w:t>
      </w:r>
      <w:r w:rsidR="00A31B03">
        <w:rPr>
          <w:rStyle w:val="IntenseEmphasis"/>
          <w:b/>
          <w:bCs/>
          <w:lang w:val="en-GB"/>
        </w:rPr>
        <w:t>3</w:t>
      </w:r>
      <w:r w:rsidR="00CF4EFA" w:rsidRPr="00CF4EFA">
        <w:rPr>
          <w:rStyle w:val="IntenseEmphasis"/>
          <w:b/>
          <w:bCs/>
          <w:lang w:val="en-GB"/>
        </w:rPr>
        <w:t>:</w:t>
      </w:r>
      <w:r w:rsidR="00A31B03">
        <w:rPr>
          <w:rStyle w:val="IntenseEmphasis"/>
          <w:b/>
          <w:bCs/>
          <w:lang w:val="en-GB"/>
        </w:rPr>
        <w:t>30</w:t>
      </w:r>
      <w:r w:rsidR="00CF4EFA" w:rsidRPr="00CF4EFA">
        <w:rPr>
          <w:rStyle w:val="IntenseEmphasis"/>
          <w:b/>
          <w:bCs/>
          <w:lang w:val="en-GB"/>
        </w:rPr>
        <w:t>pm</w:t>
      </w:r>
      <w:r w:rsidRPr="007667E8">
        <w:rPr>
          <w:rStyle w:val="IntenseEmphasis"/>
          <w:lang w:val="en-GB" w:bidi="en-GB"/>
        </w:rPr>
        <w:t xml:space="preserve"> </w:t>
      </w:r>
      <w:r w:rsidRPr="007667E8">
        <w:rPr>
          <w:lang w:val="en-GB" w:bidi="en-GB"/>
        </w:rPr>
        <w:t xml:space="preserve">| </w:t>
      </w:r>
      <w:r>
        <w:rPr>
          <w:rStyle w:val="IntenseEmphasis"/>
          <w:lang w:val="en-GB"/>
        </w:rPr>
        <w:t>Meeting called by</w:t>
      </w:r>
      <w:r w:rsidRPr="007667E8">
        <w:rPr>
          <w:lang w:val="en-GB" w:bidi="en-GB"/>
        </w:rPr>
        <w:t xml:space="preserve"> </w:t>
      </w:r>
      <w:r w:rsidR="00A31B03">
        <w:rPr>
          <w:lang w:val="en-GB" w:bidi="en-GB"/>
        </w:rPr>
        <w:t>Client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7E904111" w14:textId="62D221A0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Hasan Akhtar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7F1D160B" w14:textId="77777777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Humayun Razaq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19E3A15B" w14:textId="77777777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Hamza Khan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4CB1CF30" w14:textId="77777777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Hammad Aziz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5C6647F1" w14:textId="77777777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Umair Siddiq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5AE2CAC8" w14:textId="77777777" w:rsidR="00F4348D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Ehtesham Shah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ptos" w:hAnsi="Aptos" w:cs="Segoe UI"/>
        </w:rPr>
        <w:t> </w:t>
      </w:r>
    </w:p>
    <w:p w14:paraId="48D1EBF0" w14:textId="316B9582" w:rsidR="00FE576D" w:rsidRDefault="00F4348D" w:rsidP="00F434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ptos" w:hAnsi="Aptos" w:cs="Segoe UI"/>
          <w:lang w:val="en-US"/>
        </w:rPr>
        <w:t>Rahat Nafees</w:t>
      </w:r>
      <w:r>
        <w:rPr>
          <w:rStyle w:val="normaltextrun"/>
          <w:rFonts w:ascii="Arial" w:hAnsi="Arial" w:cs="Arial"/>
        </w:rPr>
        <w:t> </w:t>
      </w:r>
    </w:p>
    <w:p w14:paraId="68AE22B0" w14:textId="4B94E236" w:rsidR="00A31B03" w:rsidRPr="00F4348D" w:rsidRDefault="00A31B03" w:rsidP="00F434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Client (</w:t>
      </w:r>
      <w:r w:rsidRPr="00A31B03">
        <w:rPr>
          <w:rStyle w:val="normaltextrun"/>
          <w:rFonts w:ascii="Arial" w:hAnsi="Arial" w:cs="Arial"/>
          <w:b/>
          <w:bCs/>
        </w:rPr>
        <w:t>YHROCU</w:t>
      </w:r>
      <w:r>
        <w:rPr>
          <w:rStyle w:val="normaltextrun"/>
          <w:rFonts w:ascii="Arial" w:hAnsi="Arial" w:cs="Arial"/>
        </w:rPr>
        <w:t>)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4EC31EE2" w14:textId="335DAD72" w:rsidR="00084AF4" w:rsidRDefault="00D04C92">
      <w:pPr>
        <w:rPr>
          <w:lang w:val="en-GB"/>
        </w:rPr>
      </w:pPr>
      <w:r>
        <w:rPr>
          <w:lang w:val="en-GB"/>
        </w:rPr>
        <w:t>Meeting with the Client regarding the project at the beginning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 w:rsidRPr="62D8C2D4">
        <w:rPr>
          <w:lang w:val="en-GB"/>
        </w:rPr>
        <w:t>Key Points</w:t>
      </w:r>
    </w:p>
    <w:p w14:paraId="61BD2991" w14:textId="46EF298D" w:rsidR="65B02C24" w:rsidRDefault="65B02C24" w:rsidP="62D8C2D4">
      <w:pPr>
        <w:rPr>
          <w:b/>
          <w:bCs/>
          <w:lang w:val="en-GB"/>
        </w:rPr>
      </w:pPr>
      <w:r w:rsidRPr="62D8C2D4">
        <w:rPr>
          <w:b/>
          <w:bCs/>
          <w:lang w:val="en-GB"/>
        </w:rPr>
        <w:t>Issues with current project management system (using Microsoft services):</w:t>
      </w:r>
    </w:p>
    <w:p w14:paraId="77AA7F30" w14:textId="6A5EB959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Lack of task alerts.</w:t>
      </w:r>
    </w:p>
    <w:p w14:paraId="0A9919B3" w14:textId="77951A7B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Deleted tasks are gone forever with no recycle bin.</w:t>
      </w:r>
    </w:p>
    <w:p w14:paraId="48E5ABE1" w14:textId="4B302E82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Lack of oversight for all projects and insufficient filtering capabilities.</w:t>
      </w:r>
    </w:p>
    <w:p w14:paraId="6EF37D46" w14:textId="17D1EF68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Inability to assign individual tasks to people on the same project.</w:t>
      </w:r>
    </w:p>
    <w:p w14:paraId="1B31A196" w14:textId="49BE42D2" w:rsidR="65B02C24" w:rsidRDefault="65B02C24" w:rsidP="62D8C2D4">
      <w:pPr>
        <w:spacing w:before="240" w:after="240"/>
        <w:rPr>
          <w:b/>
          <w:bCs/>
          <w:lang w:val="en-GB"/>
        </w:rPr>
      </w:pPr>
      <w:r w:rsidRPr="62D8C2D4">
        <w:rPr>
          <w:b/>
          <w:bCs/>
          <w:lang w:val="en-GB"/>
        </w:rPr>
        <w:t>Individual Tasks will:</w:t>
      </w:r>
    </w:p>
    <w:p w14:paraId="09FAA1DA" w14:textId="4DAAF3B1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Be part of projects but searchable individually.</w:t>
      </w:r>
    </w:p>
    <w:p w14:paraId="0636CC14" w14:textId="4FF217B1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Include Title and Details at a minimum.</w:t>
      </w:r>
    </w:p>
    <w:p w14:paraId="02B4507F" w14:textId="59DC1DD0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Have Status options: New, In-progress, Completed, Overdue.</w:t>
      </w:r>
    </w:p>
    <w:p w14:paraId="4D9FCDC6" w14:textId="48C85A18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Exclude progress changes (part of the project updates instead).</w:t>
      </w:r>
    </w:p>
    <w:p w14:paraId="5445025E" w14:textId="3657B3EE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Include assigned and due dates, usable for filtering, sorting, and searching.</w:t>
      </w:r>
    </w:p>
    <w:p w14:paraId="79A75E54" w14:textId="7F7B48F3" w:rsidR="65B02C24" w:rsidRDefault="65B02C24" w:rsidP="62D8C2D4">
      <w:pPr>
        <w:spacing w:before="240" w:after="240"/>
        <w:rPr>
          <w:b/>
          <w:bCs/>
          <w:lang w:val="en-GB"/>
        </w:rPr>
      </w:pPr>
      <w:r w:rsidRPr="62D8C2D4">
        <w:rPr>
          <w:b/>
          <w:bCs/>
          <w:lang w:val="en-GB"/>
        </w:rPr>
        <w:t>Different roles and permissions:</w:t>
      </w:r>
    </w:p>
    <w:p w14:paraId="1767E4D3" w14:textId="5FCE5D56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User: View all tasks and projects assigned to them; provide progress updates for their own tasks; internal login.</w:t>
      </w:r>
    </w:p>
    <w:p w14:paraId="7D0F8925" w14:textId="544143AD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Supervisor: Read-only view of all tasks and projects; cannot make changes.</w:t>
      </w:r>
    </w:p>
    <w:p w14:paraId="69638E4B" w14:textId="626ACBAA" w:rsidR="65B02C24" w:rsidRDefault="65B02C24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Admin: Full access to view and edit all internal data; create users; modify the system.</w:t>
      </w:r>
    </w:p>
    <w:p w14:paraId="339B037A" w14:textId="77777777" w:rsidR="00586F1E" w:rsidRDefault="00586F1E" w:rsidP="00586F1E">
      <w:pPr>
        <w:spacing w:before="240" w:after="240"/>
        <w:rPr>
          <w:lang w:val="en-GB"/>
        </w:rPr>
      </w:pPr>
    </w:p>
    <w:p w14:paraId="12E4ACB7" w14:textId="77777777" w:rsidR="00586F1E" w:rsidRDefault="00586F1E" w:rsidP="00586F1E">
      <w:pPr>
        <w:spacing w:before="240" w:after="240"/>
        <w:rPr>
          <w:lang w:val="en-GB"/>
        </w:rPr>
      </w:pPr>
    </w:p>
    <w:p w14:paraId="6ABA8E1A" w14:textId="77777777" w:rsidR="00586F1E" w:rsidRPr="00586F1E" w:rsidRDefault="00586F1E" w:rsidP="00586F1E">
      <w:pPr>
        <w:spacing w:before="240" w:after="240"/>
        <w:rPr>
          <w:lang w:val="en-GB"/>
        </w:rPr>
      </w:pPr>
    </w:p>
    <w:p w14:paraId="7F8D9077" w14:textId="70F4989E" w:rsidR="00FE576D" w:rsidRPr="007667E8" w:rsidRDefault="00D25939">
      <w:pPr>
        <w:pStyle w:val="Heading1"/>
        <w:rPr>
          <w:lang w:val="en-GB"/>
        </w:rPr>
      </w:pPr>
      <w:r w:rsidRPr="62D8C2D4">
        <w:rPr>
          <w:lang w:val="en-GB"/>
        </w:rPr>
        <w:lastRenderedPageBreak/>
        <w:t>Other Points</w:t>
      </w:r>
    </w:p>
    <w:p w14:paraId="6FAAFB1C" w14:textId="2B75DD0B" w:rsidR="308176D5" w:rsidRDefault="308176D5" w:rsidP="62D8C2D4">
      <w:pPr>
        <w:rPr>
          <w:b/>
          <w:bCs/>
          <w:lang w:val="en-GB"/>
        </w:rPr>
      </w:pPr>
      <w:r w:rsidRPr="62D8C2D4">
        <w:rPr>
          <w:b/>
          <w:bCs/>
          <w:lang w:val="en-GB"/>
        </w:rPr>
        <w:t>Project goals:</w:t>
      </w:r>
    </w:p>
    <w:p w14:paraId="74C83B6C" w14:textId="16E14F27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Ability for anyone to create tasks and filter them, grouped by date and/or status.</w:t>
      </w:r>
    </w:p>
    <w:p w14:paraId="337FC546" w14:textId="772347A6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Admin features and supervisor read-only access.</w:t>
      </w:r>
    </w:p>
    <w:p w14:paraId="7FCB32CA" w14:textId="7E185FC7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Ensure physical updates by users, not just percentages.</w:t>
      </w:r>
    </w:p>
    <w:p w14:paraId="033C3C6B" w14:textId="3E2FA0F2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Minimum security; internal system; login with username and password; registration by admins.</w:t>
      </w:r>
    </w:p>
    <w:p w14:paraId="638CB000" w14:textId="309812CA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Separate interns and permanent staff; search projects by teams.</w:t>
      </w:r>
    </w:p>
    <w:p w14:paraId="20444054" w14:textId="7F94A2DC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Prioritize basic functionality over security and finer details.</w:t>
      </w:r>
    </w:p>
    <w:p w14:paraId="7F78D80E" w14:textId="0F2CE629" w:rsidR="308176D5" w:rsidRDefault="308176D5" w:rsidP="62D8C2D4">
      <w:pPr>
        <w:pStyle w:val="ListParagraph"/>
        <w:numPr>
          <w:ilvl w:val="0"/>
          <w:numId w:val="26"/>
        </w:numPr>
        <w:spacing w:before="240" w:after="240"/>
        <w:rPr>
          <w:lang w:val="en-GB"/>
        </w:rPr>
      </w:pPr>
      <w:r w:rsidRPr="62D8C2D4">
        <w:rPr>
          <w:lang w:val="en-GB"/>
        </w:rPr>
        <w:t>Tasks to be updated at least once a week, with monthly exports.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 w:rsidRPr="62D8C2D4">
        <w:rPr>
          <w:lang w:val="en-GB"/>
        </w:rPr>
        <w:t>Next Steps</w:t>
      </w:r>
    </w:p>
    <w:p w14:paraId="0BEE6572" w14:textId="65A08912" w:rsidR="49B63F1B" w:rsidRDefault="49B63F1B" w:rsidP="62D8C2D4">
      <w:pPr>
        <w:spacing w:line="259" w:lineRule="auto"/>
        <w:rPr>
          <w:lang w:val="en-GB"/>
        </w:rPr>
      </w:pPr>
      <w:r w:rsidRPr="62D8C2D4">
        <w:rPr>
          <w:lang w:val="en-GB"/>
        </w:rPr>
        <w:t>After the meeting, we decided to collate the notes, do meeting minutes (inc. this) and initial documents</w:t>
      </w:r>
    </w:p>
    <w:p w14:paraId="54979407" w14:textId="74FC6B0F" w:rsidR="00FE576D" w:rsidRDefault="00D25939" w:rsidP="00D25939">
      <w:pPr>
        <w:pStyle w:val="ListBullet"/>
        <w:rPr>
          <w:lang w:val="en-GB"/>
        </w:rPr>
      </w:pPr>
      <w:r w:rsidRPr="62D8C2D4">
        <w:rPr>
          <w:lang w:val="en-GB"/>
        </w:rPr>
        <w:t>Coll</w:t>
      </w:r>
      <w:r w:rsidR="5013968A" w:rsidRPr="62D8C2D4">
        <w:rPr>
          <w:lang w:val="en-GB"/>
        </w:rPr>
        <w:t>ating Notes</w:t>
      </w:r>
      <w:r w:rsidRPr="62D8C2D4">
        <w:rPr>
          <w:lang w:val="en-GB"/>
        </w:rPr>
        <w:t xml:space="preserve"> – </w:t>
      </w:r>
      <w:r w:rsidR="10F6F1A3" w:rsidRPr="62D8C2D4">
        <w:rPr>
          <w:lang w:val="en-GB"/>
        </w:rPr>
        <w:t>Hasan &amp; Humayun (Completed)</w:t>
      </w:r>
    </w:p>
    <w:p w14:paraId="14E71C60" w14:textId="7884C506" w:rsidR="10F6F1A3" w:rsidRDefault="10F6F1A3" w:rsidP="62D8C2D4">
      <w:pPr>
        <w:pStyle w:val="ListBullet"/>
        <w:spacing w:line="259" w:lineRule="auto"/>
        <w:rPr>
          <w:lang w:val="en-GB"/>
        </w:rPr>
      </w:pPr>
      <w:r w:rsidRPr="62D8C2D4">
        <w:rPr>
          <w:lang w:val="en-GB"/>
        </w:rPr>
        <w:t>Meeting Minutes</w:t>
      </w:r>
      <w:r w:rsidR="00D25939" w:rsidRPr="62D8C2D4">
        <w:rPr>
          <w:lang w:val="en-GB"/>
        </w:rPr>
        <w:t xml:space="preserve"> – </w:t>
      </w:r>
      <w:r w:rsidR="1F601F6A" w:rsidRPr="62D8C2D4">
        <w:rPr>
          <w:lang w:val="en-GB"/>
        </w:rPr>
        <w:t>Humayun &amp; Hasan (In-progress)</w:t>
      </w:r>
    </w:p>
    <w:p w14:paraId="6C0329CB" w14:textId="10DA22E4" w:rsidR="00D25939" w:rsidRPr="007667E8" w:rsidRDefault="1F601F6A" w:rsidP="00D25939">
      <w:pPr>
        <w:pStyle w:val="ListBullet"/>
        <w:rPr>
          <w:lang w:val="en-GB"/>
        </w:rPr>
      </w:pPr>
      <w:r w:rsidRPr="62D8C2D4">
        <w:rPr>
          <w:lang w:val="en-GB"/>
        </w:rPr>
        <w:t>Software Requirements</w:t>
      </w:r>
      <w:r w:rsidR="00D25939" w:rsidRPr="62D8C2D4">
        <w:rPr>
          <w:lang w:val="en-GB"/>
        </w:rPr>
        <w:t xml:space="preserve"> </w:t>
      </w:r>
      <w:r w:rsidR="2CD6FD95" w:rsidRPr="62D8C2D4">
        <w:rPr>
          <w:lang w:val="en-GB"/>
        </w:rPr>
        <w:t xml:space="preserve">Document (SRS) </w:t>
      </w:r>
      <w:r w:rsidR="00D25939" w:rsidRPr="62D8C2D4">
        <w:rPr>
          <w:lang w:val="en-GB"/>
        </w:rPr>
        <w:t xml:space="preserve">– </w:t>
      </w:r>
      <w:r w:rsidR="0EC61CFC" w:rsidRPr="62D8C2D4">
        <w:rPr>
          <w:lang w:val="en-GB"/>
        </w:rPr>
        <w:t>Ehtesham (Not started yet)</w:t>
      </w:r>
    </w:p>
    <w:p w14:paraId="159D74AD" w14:textId="233162EB" w:rsidR="0EC61CFC" w:rsidRDefault="0EC61CFC" w:rsidP="62D8C2D4">
      <w:pPr>
        <w:pStyle w:val="ListBullet"/>
        <w:rPr>
          <w:lang w:val="en-GB"/>
        </w:rPr>
      </w:pPr>
      <w:r w:rsidRPr="62D8C2D4">
        <w:rPr>
          <w:lang w:val="en-GB"/>
        </w:rPr>
        <w:t>Objectives &amp; Scope Document – Hammad (In-progress)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 w:rsidRPr="62D8C2D4">
        <w:rPr>
          <w:lang w:val="en-GB"/>
        </w:rPr>
        <w:t>Summary</w:t>
      </w:r>
    </w:p>
    <w:p w14:paraId="0FEF7B83" w14:textId="7AB8425D" w:rsidR="398CB4E6" w:rsidRDefault="398CB4E6" w:rsidP="62D8C2D4">
      <w:pPr>
        <w:spacing w:line="259" w:lineRule="auto"/>
      </w:pPr>
      <w:r w:rsidRPr="62D8C2D4">
        <w:rPr>
          <w:lang w:val="en-GB"/>
        </w:rPr>
        <w:t>Client meeting went well, got all responses that are required, established email contact and everything going good overall, no further action required other than mentioned above.</w:t>
      </w:r>
    </w:p>
    <w:sectPr w:rsidR="398CB4E6" w:rsidSect="00B53545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34D12" w14:textId="77777777" w:rsidR="00B53545" w:rsidRDefault="00B53545">
      <w:r>
        <w:separator/>
      </w:r>
    </w:p>
  </w:endnote>
  <w:endnote w:type="continuationSeparator" w:id="0">
    <w:p w14:paraId="5788C9DB" w14:textId="77777777" w:rsidR="00B53545" w:rsidRDefault="00B5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2D790" w14:textId="77777777" w:rsidR="00B53545" w:rsidRDefault="00B53545">
      <w:r>
        <w:separator/>
      </w:r>
    </w:p>
  </w:footnote>
  <w:footnote w:type="continuationSeparator" w:id="0">
    <w:p w14:paraId="644BE5FD" w14:textId="77777777" w:rsidR="00B53545" w:rsidRDefault="00B53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534693"/>
    <w:multiLevelType w:val="hybridMultilevel"/>
    <w:tmpl w:val="9D3A5122"/>
    <w:lvl w:ilvl="0" w:tplc="FECEE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48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6C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69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89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03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0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E0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E8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45E11"/>
    <w:multiLevelType w:val="hybridMultilevel"/>
    <w:tmpl w:val="1CFEA51A"/>
    <w:lvl w:ilvl="0" w:tplc="79FC4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CA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4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A5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EB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0F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C3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20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777CD"/>
    <w:multiLevelType w:val="hybridMultilevel"/>
    <w:tmpl w:val="A1A4AFD8"/>
    <w:lvl w:ilvl="0" w:tplc="65FA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8B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8B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0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4C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07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2A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0740A"/>
    <w:multiLevelType w:val="hybridMultilevel"/>
    <w:tmpl w:val="8298A08A"/>
    <w:lvl w:ilvl="0" w:tplc="5EE4C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8B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A8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6F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0C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8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9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C0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AE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6151461">
    <w:abstractNumId w:val="12"/>
  </w:num>
  <w:num w:numId="2" w16cid:durableId="251814923">
    <w:abstractNumId w:val="15"/>
  </w:num>
  <w:num w:numId="3" w16cid:durableId="1016883185">
    <w:abstractNumId w:val="19"/>
  </w:num>
  <w:num w:numId="4" w16cid:durableId="1491099534">
    <w:abstractNumId w:val="18"/>
  </w:num>
  <w:num w:numId="5" w16cid:durableId="588003943">
    <w:abstractNumId w:val="17"/>
  </w:num>
  <w:num w:numId="6" w16cid:durableId="1363437289">
    <w:abstractNumId w:val="21"/>
  </w:num>
  <w:num w:numId="7" w16cid:durableId="1634603964">
    <w:abstractNumId w:val="13"/>
  </w:num>
  <w:num w:numId="8" w16cid:durableId="1758358344">
    <w:abstractNumId w:val="10"/>
  </w:num>
  <w:num w:numId="9" w16cid:durableId="148522833">
    <w:abstractNumId w:val="14"/>
  </w:num>
  <w:num w:numId="10" w16cid:durableId="47731271">
    <w:abstractNumId w:val="9"/>
  </w:num>
  <w:num w:numId="11" w16cid:durableId="1285843355">
    <w:abstractNumId w:val="7"/>
  </w:num>
  <w:num w:numId="12" w16cid:durableId="2066250238">
    <w:abstractNumId w:val="6"/>
  </w:num>
  <w:num w:numId="13" w16cid:durableId="49616787">
    <w:abstractNumId w:val="5"/>
  </w:num>
  <w:num w:numId="14" w16cid:durableId="1386684760">
    <w:abstractNumId w:val="4"/>
  </w:num>
  <w:num w:numId="15" w16cid:durableId="400445018">
    <w:abstractNumId w:val="8"/>
  </w:num>
  <w:num w:numId="16" w16cid:durableId="198278082">
    <w:abstractNumId w:val="3"/>
  </w:num>
  <w:num w:numId="17" w16cid:durableId="1471168873">
    <w:abstractNumId w:val="2"/>
  </w:num>
  <w:num w:numId="18" w16cid:durableId="1057363429">
    <w:abstractNumId w:val="1"/>
  </w:num>
  <w:num w:numId="19" w16cid:durableId="301277441">
    <w:abstractNumId w:val="0"/>
  </w:num>
  <w:num w:numId="20" w16cid:durableId="1522819387">
    <w:abstractNumId w:val="23"/>
  </w:num>
  <w:num w:numId="21" w16cid:durableId="1428039213">
    <w:abstractNumId w:val="25"/>
  </w:num>
  <w:num w:numId="22" w16cid:durableId="277685239">
    <w:abstractNumId w:val="24"/>
  </w:num>
  <w:num w:numId="23" w16cid:durableId="242221911">
    <w:abstractNumId w:val="26"/>
  </w:num>
  <w:num w:numId="24" w16cid:durableId="537737068">
    <w:abstractNumId w:val="11"/>
  </w:num>
  <w:num w:numId="25" w16cid:durableId="124474688">
    <w:abstractNumId w:val="22"/>
  </w:num>
  <w:num w:numId="26" w16cid:durableId="230239356">
    <w:abstractNumId w:val="20"/>
  </w:num>
  <w:num w:numId="27" w16cid:durableId="12401405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139FF"/>
    <w:rsid w:val="00022357"/>
    <w:rsid w:val="00081D4D"/>
    <w:rsid w:val="00084AF4"/>
    <w:rsid w:val="000D1B9D"/>
    <w:rsid w:val="000D2EA2"/>
    <w:rsid w:val="000F21A5"/>
    <w:rsid w:val="001D46EC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0F5D"/>
    <w:rsid w:val="004F4532"/>
    <w:rsid w:val="0058206D"/>
    <w:rsid w:val="00586F1E"/>
    <w:rsid w:val="005C45FF"/>
    <w:rsid w:val="005D2056"/>
    <w:rsid w:val="00661644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31B03"/>
    <w:rsid w:val="00A61223"/>
    <w:rsid w:val="00AB3E35"/>
    <w:rsid w:val="00B51AD7"/>
    <w:rsid w:val="00B53545"/>
    <w:rsid w:val="00BE3AA5"/>
    <w:rsid w:val="00C04B20"/>
    <w:rsid w:val="00C140F4"/>
    <w:rsid w:val="00C41E6E"/>
    <w:rsid w:val="00C54681"/>
    <w:rsid w:val="00C7447B"/>
    <w:rsid w:val="00CE41FE"/>
    <w:rsid w:val="00CF4EFA"/>
    <w:rsid w:val="00D04C92"/>
    <w:rsid w:val="00D25939"/>
    <w:rsid w:val="00E60A93"/>
    <w:rsid w:val="00EA1C73"/>
    <w:rsid w:val="00F16DF3"/>
    <w:rsid w:val="00F4348D"/>
    <w:rsid w:val="00F9136A"/>
    <w:rsid w:val="00F925B9"/>
    <w:rsid w:val="00FA0E43"/>
    <w:rsid w:val="00FE576D"/>
    <w:rsid w:val="06624194"/>
    <w:rsid w:val="06F014DC"/>
    <w:rsid w:val="0EC61CFC"/>
    <w:rsid w:val="10F6F1A3"/>
    <w:rsid w:val="1F601F6A"/>
    <w:rsid w:val="257DDED1"/>
    <w:rsid w:val="27EE5663"/>
    <w:rsid w:val="281EA454"/>
    <w:rsid w:val="2CD6FD95"/>
    <w:rsid w:val="308176D5"/>
    <w:rsid w:val="398CB4E6"/>
    <w:rsid w:val="49B63F1B"/>
    <w:rsid w:val="5013968A"/>
    <w:rsid w:val="62D8C2D4"/>
    <w:rsid w:val="63ACFDF9"/>
    <w:rsid w:val="65B02C24"/>
    <w:rsid w:val="77F4CB4A"/>
    <w:rsid w:val="79F5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22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23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5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F434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4348D"/>
  </w:style>
  <w:style w:type="character" w:customStyle="1" w:styleId="eop">
    <w:name w:val="eop"/>
    <w:basedOn w:val="DefaultParagraphFont"/>
    <w:rsid w:val="00F4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570F5E" w:rsidRDefault="001C6DCA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570F5E" w:rsidRDefault="001C6DCA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5E"/>
    <w:rsid w:val="001C6DCA"/>
    <w:rsid w:val="001D46EC"/>
    <w:rsid w:val="00570F5E"/>
    <w:rsid w:val="007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0</TotalTime>
  <Pages>2</Pages>
  <Words>327</Words>
  <Characters>1924</Characters>
  <Application>Microsoft Office Word</Application>
  <DocSecurity>0</DocSecurity>
  <Lines>52</Lines>
  <Paragraphs>47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7</cp:revision>
  <dcterms:created xsi:type="dcterms:W3CDTF">2025-02-04T15:54:00Z</dcterms:created>
  <dcterms:modified xsi:type="dcterms:W3CDTF">2025-02-04T20:14:00Z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