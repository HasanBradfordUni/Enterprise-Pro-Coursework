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667E8" w:rsidR="00FE576D" w:rsidP="00435446" w:rsidRDefault="00D25939" w14:paraId="12731E91" w14:textId="4607138C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Pr="007667E8" w:rsidR="00C41E6E">
            <w:rPr>
              <w:lang w:val="en-GB" w:bidi="en-GB"/>
            </w:rPr>
            <w:t>Minutes</w:t>
          </w:r>
        </w:sdtContent>
      </w:sdt>
    </w:p>
    <w:p w:rsidRPr="007667E8" w:rsidR="00FE576D" w:rsidRDefault="00D25939" w14:paraId="6568672E" w14:textId="67865256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:rsidRPr="007667E8" w:rsidR="00FE576D" w:rsidP="7C061AC3" w:rsidRDefault="00E1029F" w14:paraId="714B4CFD" w14:textId="3CE53304">
      <w:pPr>
        <w:pStyle w:val="Date"/>
        <w:rPr>
          <w:lang w:val="en-GB" w:bidi="en-GB"/>
        </w:rPr>
      </w:pPr>
      <w:r w:rsidRPr="7C061AC3" w:rsidR="49A19C65">
        <w:rPr>
          <w:rStyle w:val="IntenseEmphasis"/>
          <w:lang w:val="en-GB"/>
        </w:rPr>
        <w:t>18th March 2025</w:t>
      </w:r>
      <w:r w:rsidRPr="7C061AC3" w:rsidR="00684306">
        <w:rPr>
          <w:rStyle w:val="IntenseEmphasis"/>
          <w:lang w:val="en-GB"/>
        </w:rPr>
        <w:t xml:space="preserve"> </w:t>
      </w:r>
      <w:r w:rsidRPr="7C061AC3" w:rsidR="5DF2794B">
        <w:rPr>
          <w:rStyle w:val="IntenseEmphasis"/>
          <w:lang w:val="en-GB"/>
        </w:rPr>
        <w:t xml:space="preserve">| </w:t>
      </w:r>
      <w:r w:rsidRPr="7C061AC3" w:rsidR="5DF2794B">
        <w:rPr>
          <w:rStyle w:val="IntenseEmphasis"/>
          <w:b w:val="1"/>
          <w:bCs w:val="1"/>
          <w:lang w:val="en-GB"/>
        </w:rPr>
        <w:t>2:15-4:15pm</w:t>
      </w:r>
      <w:r w:rsidRPr="7C061AC3" w:rsidR="003B5FCE">
        <w:rPr>
          <w:lang w:val="en-GB" w:bidi="en-GB"/>
        </w:rPr>
        <w:t xml:space="preserve"> | </w:t>
      </w:r>
      <w:r w:rsidRPr="7C061AC3" w:rsidR="00D25939">
        <w:rPr>
          <w:rStyle w:val="IntenseEmphasis"/>
          <w:lang w:val="en-GB"/>
        </w:rPr>
        <w:t>Meeting called by</w:t>
      </w:r>
      <w:r w:rsidRPr="7C061AC3" w:rsidR="003B5FCE">
        <w:rPr>
          <w:lang w:val="en-GB" w:bidi="en-GB"/>
        </w:rPr>
        <w:t xml:space="preserve"> </w:t>
      </w:r>
      <w:r w:rsidRPr="7C061AC3" w:rsidR="534DFC6E">
        <w:rPr>
          <w:lang w:val="en-GB" w:bidi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>
        <w:rPr>
          <w:lang w:val="en-GB"/>
        </w:rPr>
      </w:sdtEndPr>
      <w:sdtContent>
        <w:p w:rsidRPr="007667E8" w:rsidR="00FE576D" w:rsidRDefault="00C54681" w14:paraId="70D57AB9" w14:textId="77777777">
          <w:pPr>
            <w:pStyle w:val="Heading1"/>
            <w:rPr>
              <w:lang w:val="en-GB"/>
            </w:rPr>
          </w:pPr>
          <w:r w:rsidRPr="7C061AC3" w:rsidR="00C54681">
            <w:rPr>
              <w:lang w:val="en-GB" w:bidi="en-GB"/>
            </w:rPr>
            <w:t>In Attendance</w:t>
          </w:r>
        </w:p>
      </w:sdtContent>
    </w:sdt>
    <w:p w:rsidRPr="007667E8" w:rsidR="00FE576D" w:rsidP="7C061AC3" w:rsidRDefault="00E1029F" w14:paraId="057D4569" w14:textId="710A06F5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061AC3" w:rsidR="6760E023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Hasan Akhtar</w:t>
      </w:r>
      <w:r w:rsidRPr="7C061AC3" w:rsidR="6760E023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7C061AC3" w:rsidR="6760E023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7C061AC3" w:rsidRDefault="00E1029F" w14:paraId="363DA47E" w14:textId="4F88217F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061AC3" w:rsidR="6760E023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Humayun Razaq</w:t>
      </w:r>
      <w:r w:rsidRPr="7C061AC3" w:rsidR="6760E023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7C061AC3" w:rsidR="6760E023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(late)</w:t>
      </w:r>
    </w:p>
    <w:p w:rsidRPr="007667E8" w:rsidR="00FE576D" w:rsidP="7C061AC3" w:rsidRDefault="00E1029F" w14:paraId="11AB4EAC" w14:textId="271BCCF2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061AC3" w:rsidR="6760E023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Hamza Khan</w:t>
      </w:r>
      <w:r w:rsidRPr="7C061AC3" w:rsidR="6760E023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7C061AC3" w:rsidR="6760E023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7C061AC3" w:rsidRDefault="00E1029F" w14:paraId="07C832C9" w14:textId="149FDAEA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061AC3" w:rsidR="6760E023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Hammad Aziz</w:t>
      </w:r>
      <w:r w:rsidRPr="7C061AC3" w:rsidR="6760E023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7C061AC3" w:rsidR="6760E023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7C061AC3" w:rsidRDefault="00E1029F" w14:paraId="66639B5B" w14:textId="07C489CB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061AC3" w:rsidR="6760E023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Umair Siddiq</w:t>
      </w:r>
      <w:r w:rsidRPr="7C061AC3" w:rsidR="6760E023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7C061AC3" w:rsidR="6760E023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(absent)</w:t>
      </w:r>
    </w:p>
    <w:p w:rsidRPr="007667E8" w:rsidR="00FE576D" w:rsidP="7C061AC3" w:rsidRDefault="00E1029F" w14:paraId="1784DCC1" w14:textId="39D90DAA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061AC3" w:rsidR="6760E023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Ehtesham Shah</w:t>
      </w:r>
      <w:r w:rsidRPr="7C061AC3" w:rsidR="6760E023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7C061AC3" w:rsidR="6760E023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7C061AC3" w:rsidRDefault="00E1029F" w14:paraId="48D1EBF0" w14:textId="6F5B9A57">
      <w:pPr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061AC3" w:rsidR="6760E023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Rahat Nafees</w:t>
      </w:r>
      <w:r w:rsidRPr="7C061AC3" w:rsidR="6760E023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RDefault="00D25939" w14:paraId="38554335" w14:textId="0733C953">
      <w:pPr>
        <w:pStyle w:val="Heading1"/>
        <w:rPr>
          <w:lang w:val="en-GB"/>
        </w:rPr>
      </w:pPr>
      <w:r w:rsidRPr="3BF1B261" w:rsidR="00D25939">
        <w:rPr>
          <w:lang w:val="en-GB"/>
        </w:rPr>
        <w:t>Late/Absent note</w:t>
      </w:r>
    </w:p>
    <w:p w:rsidRPr="007667E8" w:rsidR="00FE576D" w:rsidP="3BF1B261" w:rsidRDefault="00D25939" w14:paraId="713CBDFD" w14:textId="703D7E76">
      <w:pPr>
        <w:shd w:val="clear" w:color="auto" w:fill="FFFFFF" w:themeFill="background1"/>
        <w:spacing w:before="0" w:beforeAutospacing="off" w:after="0" w:afterAutospacing="off"/>
      </w:pPr>
      <w:r w:rsidRPr="3BF1B261" w:rsidR="335186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Dear Team 22,</w:t>
      </w:r>
    </w:p>
    <w:p w:rsidRPr="007667E8" w:rsidR="00FE576D" w:rsidP="3BF1B261" w:rsidRDefault="00D25939" w14:paraId="294F6A52" w14:textId="3331F096">
      <w:pPr>
        <w:shd w:val="clear" w:color="auto" w:fill="FFFFFF" w:themeFill="background1"/>
        <w:spacing w:before="0" w:beforeAutospacing="off" w:after="0" w:afterAutospacing="off"/>
      </w:pPr>
      <w:r w:rsidRPr="3BF1B261" w:rsidR="335186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 apologise for missing the project meeting today. The reason for this is because was feeling ill and was constantly getting headaches. I hope everything went well in the meeting and if there is anything that I need to cover please let me know and will get it done as soon as possible. </w:t>
      </w:r>
    </w:p>
    <w:p w:rsidRPr="007667E8" w:rsidR="00FE576D" w:rsidP="3BF1B261" w:rsidRDefault="00D25939" w14:paraId="3112FBD4" w14:textId="0C6A27F8">
      <w:pPr>
        <w:shd w:val="clear" w:color="auto" w:fill="FFFFFF" w:themeFill="background1"/>
        <w:spacing w:before="0" w:beforeAutospacing="off" w:after="0" w:afterAutospacing="off"/>
      </w:pPr>
    </w:p>
    <w:p w:rsidRPr="007667E8" w:rsidR="00FE576D" w:rsidP="3BF1B261" w:rsidRDefault="00D25939" w14:paraId="1045C037" w14:textId="2AACCB41">
      <w:pPr>
        <w:shd w:val="clear" w:color="auto" w:fill="FFFFFF" w:themeFill="background1"/>
        <w:spacing w:before="0" w:beforeAutospacing="off" w:after="0" w:afterAutospacing="off"/>
      </w:pPr>
      <w:r w:rsidRPr="3BF1B261" w:rsidR="335186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Regards,</w:t>
      </w:r>
    </w:p>
    <w:p w:rsidRPr="007667E8" w:rsidR="00FE576D" w:rsidP="3BF1B261" w:rsidRDefault="00D25939" w14:paraId="14775AFE" w14:textId="311C8C8C">
      <w:pPr>
        <w:shd w:val="clear" w:color="auto" w:fill="FFFFFF" w:themeFill="background1"/>
        <w:spacing w:before="0" w:beforeAutospacing="off" w:after="0" w:afterAutospacing="off"/>
      </w:pPr>
      <w:r w:rsidRPr="3BF1B261" w:rsidR="335186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Umair Siddiq</w:t>
      </w:r>
      <w:r w:rsidRPr="3BF1B261" w:rsidR="33518685">
        <w:rPr>
          <w:lang w:val="en-GB"/>
        </w:rPr>
        <w:t xml:space="preserve"> </w:t>
      </w:r>
    </w:p>
    <w:p w:rsidRPr="007667E8" w:rsidR="00FE576D" w:rsidRDefault="00D25939" w14:paraId="33CF5161" w14:textId="696295FD">
      <w:pPr>
        <w:pStyle w:val="Heading1"/>
        <w:rPr>
          <w:lang w:val="en-GB"/>
        </w:rPr>
      </w:pPr>
      <w:r w:rsidRPr="3BF1B261" w:rsidR="00D25939">
        <w:rPr>
          <w:lang w:val="en-GB"/>
        </w:rPr>
        <w:t>Agenda</w:t>
      </w:r>
    </w:p>
    <w:p w:rsidR="70A425AC" w:rsidP="7C061AC3" w:rsidRDefault="70A425AC" w14:paraId="1D9D0569" w14:textId="1DBDC14F">
      <w:pPr>
        <w:pStyle w:val="Normal"/>
        <w:suppressLineNumbers w:val="0"/>
        <w:bidi w:val="0"/>
        <w:spacing w:before="100" w:beforeAutospacing="off" w:after="100" w:afterAutospacing="off" w:line="259" w:lineRule="auto"/>
        <w:ind w:left="0" w:right="0"/>
        <w:jc w:val="left"/>
        <w:rPr>
          <w:lang w:val="en-GB"/>
        </w:rPr>
      </w:pPr>
      <w:r w:rsidRPr="7C061AC3" w:rsidR="70A425AC">
        <w:rPr>
          <w:lang w:val="en-GB"/>
        </w:rPr>
        <w:t xml:space="preserve">Continue with testing and code documentation. Do some programming if </w:t>
      </w:r>
      <w:r w:rsidRPr="7C061AC3" w:rsidR="29F36B0B">
        <w:rPr>
          <w:lang w:val="en-GB"/>
        </w:rPr>
        <w:t>there’s time.</w:t>
      </w:r>
    </w:p>
    <w:p w:rsidRPr="007667E8" w:rsidR="00FE576D" w:rsidRDefault="00D25939" w14:paraId="316AB3E0" w14:textId="260B9399">
      <w:pPr>
        <w:pStyle w:val="Heading1"/>
        <w:rPr>
          <w:lang w:val="en-GB"/>
        </w:rPr>
      </w:pPr>
      <w:r w:rsidRPr="7C061AC3" w:rsidR="00D25939">
        <w:rPr>
          <w:lang w:val="en-GB"/>
        </w:rPr>
        <w:t>Key Points</w:t>
      </w:r>
    </w:p>
    <w:p w:rsidR="14A50AA0" w:rsidP="7C061AC3" w:rsidRDefault="14A50AA0" w14:paraId="68C6F078" w14:textId="36A9E4BC">
      <w:pPr>
        <w:pStyle w:val="Normal"/>
        <w:suppressLineNumbers w:val="0"/>
        <w:bidi w:val="0"/>
        <w:spacing w:before="100" w:beforeAutospacing="off" w:after="100" w:afterAutospacing="off" w:line="259" w:lineRule="auto"/>
        <w:ind w:left="0" w:right="0"/>
        <w:jc w:val="left"/>
      </w:pPr>
      <w:r w:rsidRPr="7C061AC3" w:rsidR="14A50AA0">
        <w:rPr>
          <w:lang w:val="en-GB"/>
        </w:rPr>
        <w:t xml:space="preserve">Testing and documentation continued as planned, updated supervisor on progress, </w:t>
      </w:r>
      <w:r w:rsidRPr="7C061AC3" w:rsidR="14A50AA0">
        <w:rPr>
          <w:lang w:val="en-GB"/>
        </w:rPr>
        <w:t>couldn’t</w:t>
      </w:r>
      <w:r w:rsidRPr="7C061AC3" w:rsidR="14A50AA0">
        <w:rPr>
          <w:lang w:val="en-GB"/>
        </w:rPr>
        <w:t xml:space="preserve"> do programming as no time</w:t>
      </w:r>
    </w:p>
    <w:p w:rsidR="00D25939" w:rsidP="00D25939" w:rsidRDefault="00D25939" w14:paraId="2438305C" w14:textId="208001EB">
      <w:pPr>
        <w:pStyle w:val="ListParagraph"/>
        <w:numPr>
          <w:ilvl w:val="0"/>
          <w:numId w:val="22"/>
        </w:numPr>
        <w:rPr>
          <w:lang w:val="en-GB"/>
        </w:rPr>
      </w:pPr>
      <w:r w:rsidRPr="7C061AC3" w:rsidR="2663922D">
        <w:rPr>
          <w:lang w:val="en-GB"/>
        </w:rPr>
        <w:t>Hasan and Hamza continued with their parts of the testing</w:t>
      </w:r>
    </w:p>
    <w:p w:rsidR="00D25939" w:rsidP="00D25939" w:rsidRDefault="00D25939" w14:paraId="0F531D8D" w14:textId="4DD2202C">
      <w:pPr>
        <w:pStyle w:val="ListParagraph"/>
        <w:numPr>
          <w:ilvl w:val="0"/>
          <w:numId w:val="22"/>
        </w:numPr>
        <w:rPr>
          <w:lang w:val="en-GB"/>
        </w:rPr>
      </w:pPr>
      <w:r w:rsidRPr="7C061AC3" w:rsidR="2663922D">
        <w:rPr>
          <w:lang w:val="en-GB"/>
        </w:rPr>
        <w:t xml:space="preserve">Hammad and Ehtesham started </w:t>
      </w:r>
      <w:r w:rsidRPr="7C061AC3" w:rsidR="2663922D">
        <w:rPr>
          <w:lang w:val="en-GB"/>
        </w:rPr>
        <w:t>their</w:t>
      </w:r>
      <w:r w:rsidRPr="7C061AC3" w:rsidR="2663922D">
        <w:rPr>
          <w:lang w:val="en-GB"/>
        </w:rPr>
        <w:t xml:space="preserve"> assigned parts of the testing</w:t>
      </w:r>
    </w:p>
    <w:p w:rsidRPr="00D25939" w:rsidR="00D25939" w:rsidP="00D25939" w:rsidRDefault="00D25939" w14:paraId="05ECBB8A" w14:textId="738A4DD7">
      <w:pPr>
        <w:pStyle w:val="ListParagraph"/>
        <w:numPr>
          <w:ilvl w:val="0"/>
          <w:numId w:val="22"/>
        </w:numPr>
        <w:rPr>
          <w:lang w:val="en-GB"/>
        </w:rPr>
      </w:pPr>
      <w:r w:rsidRPr="7C061AC3" w:rsidR="2663922D">
        <w:rPr>
          <w:lang w:val="en-GB"/>
        </w:rPr>
        <w:t xml:space="preserve">Rahat completed his code </w:t>
      </w:r>
      <w:r w:rsidRPr="7C061AC3" w:rsidR="2663922D">
        <w:rPr>
          <w:lang w:val="en-GB"/>
        </w:rPr>
        <w:t>documentation</w:t>
      </w:r>
      <w:r w:rsidRPr="7C061AC3" w:rsidR="2663922D">
        <w:rPr>
          <w:lang w:val="en-GB"/>
        </w:rPr>
        <w:t xml:space="preserve"> for the latest version of the code</w:t>
      </w:r>
    </w:p>
    <w:p w:rsidRPr="007667E8" w:rsidR="00FE576D" w:rsidRDefault="00D25939" w14:paraId="7F8D9077" w14:textId="70F4989E">
      <w:pPr>
        <w:pStyle w:val="Heading1"/>
        <w:rPr>
          <w:lang w:val="en-GB"/>
        </w:rPr>
      </w:pPr>
      <w:r w:rsidRPr="7C061AC3" w:rsidR="00D25939">
        <w:rPr>
          <w:lang w:val="en-GB"/>
        </w:rPr>
        <w:t>Other Points</w:t>
      </w:r>
    </w:p>
    <w:p w:rsidR="11EA1363" w:rsidP="7C061AC3" w:rsidRDefault="11EA1363" w14:paraId="32B4FFAD" w14:textId="4038D421">
      <w:pPr>
        <w:pStyle w:val="ListParagraph"/>
        <w:numPr>
          <w:ilvl w:val="0"/>
          <w:numId w:val="22"/>
        </w:numPr>
        <w:rPr>
          <w:lang w:val="en-GB"/>
        </w:rPr>
      </w:pPr>
      <w:r w:rsidRPr="7C061AC3" w:rsidR="11EA1363">
        <w:rPr>
          <w:lang w:val="en-GB"/>
        </w:rPr>
        <w:t>Umair was supposed to do code documentation but was absent</w:t>
      </w:r>
    </w:p>
    <w:p w:rsidR="00D25939" w:rsidP="00D25939" w:rsidRDefault="00D25939" w14:paraId="2FA09274" w14:textId="2E3149E7">
      <w:pPr>
        <w:pStyle w:val="ListParagraph"/>
        <w:numPr>
          <w:ilvl w:val="0"/>
          <w:numId w:val="22"/>
        </w:numPr>
        <w:rPr>
          <w:lang w:val="en-GB"/>
        </w:rPr>
      </w:pPr>
      <w:r w:rsidRPr="7C061AC3" w:rsidR="11EA1363">
        <w:rPr>
          <w:lang w:val="en-GB"/>
        </w:rPr>
        <w:t>Humayun came late and just completed the meeting minutes</w:t>
      </w:r>
    </w:p>
    <w:p w:rsidRPr="00D25939" w:rsidR="00FE576D" w:rsidP="00D25939" w:rsidRDefault="00D25939" w14:paraId="74EC334B" w14:textId="3A3EB8E6">
      <w:pPr>
        <w:pStyle w:val="ListParagraph"/>
        <w:numPr>
          <w:ilvl w:val="0"/>
          <w:numId w:val="22"/>
        </w:numPr>
        <w:rPr>
          <w:lang w:val="en-GB"/>
        </w:rPr>
      </w:pPr>
      <w:r w:rsidRPr="7C061AC3" w:rsidR="11EA1363">
        <w:rPr>
          <w:lang w:val="en-GB"/>
        </w:rPr>
        <w:t xml:space="preserve">Programming </w:t>
      </w:r>
      <w:r w:rsidRPr="7C061AC3" w:rsidR="11EA1363">
        <w:rPr>
          <w:lang w:val="en-GB"/>
        </w:rPr>
        <w:t>couldn’t</w:t>
      </w:r>
      <w:r w:rsidRPr="7C061AC3" w:rsidR="11EA1363">
        <w:rPr>
          <w:lang w:val="en-GB"/>
        </w:rPr>
        <w:t xml:space="preserve"> start yet but need to </w:t>
      </w:r>
      <w:r w:rsidRPr="7C061AC3" w:rsidR="3D8D3372">
        <w:rPr>
          <w:lang w:val="en-GB"/>
        </w:rPr>
        <w:t>code</w:t>
      </w:r>
      <w:r w:rsidRPr="7C061AC3" w:rsidR="11EA1363">
        <w:rPr>
          <w:lang w:val="en-GB"/>
        </w:rPr>
        <w:t xml:space="preserve"> some improvements and missing features</w:t>
      </w:r>
    </w:p>
    <w:p w:rsidRPr="007667E8" w:rsidR="00FE576D" w:rsidRDefault="00D25939" w14:paraId="2478AD13" w14:textId="622C94F3">
      <w:pPr>
        <w:pStyle w:val="Heading1"/>
        <w:rPr>
          <w:lang w:val="en-GB"/>
        </w:rPr>
      </w:pPr>
      <w:r w:rsidRPr="7C061AC3" w:rsidR="00D25939">
        <w:rPr>
          <w:lang w:val="en-GB"/>
        </w:rPr>
        <w:t>Next Steps</w:t>
      </w:r>
    </w:p>
    <w:p w:rsidR="00FE576D" w:rsidP="00D25939" w:rsidRDefault="00D25939" w14:paraId="54979407" w14:textId="1B1D5079">
      <w:pPr>
        <w:pStyle w:val="ListBullet"/>
        <w:rPr>
          <w:lang w:val="en-GB"/>
        </w:rPr>
      </w:pPr>
      <w:r w:rsidRPr="7C061AC3" w:rsidR="05DDA0C6">
        <w:rPr>
          <w:lang w:val="en-GB"/>
        </w:rPr>
        <w:t>Continue testing</w:t>
      </w:r>
      <w:r w:rsidRPr="7C061AC3" w:rsidR="00D25939">
        <w:rPr>
          <w:lang w:val="en-GB"/>
        </w:rPr>
        <w:t xml:space="preserve"> – </w:t>
      </w:r>
      <w:r w:rsidRPr="7C061AC3" w:rsidR="3BE70802">
        <w:rPr>
          <w:lang w:val="en-GB"/>
        </w:rPr>
        <w:t xml:space="preserve">Hasan, </w:t>
      </w:r>
      <w:r w:rsidRPr="7C061AC3" w:rsidR="3BE70802">
        <w:rPr>
          <w:lang w:val="en-GB"/>
        </w:rPr>
        <w:t>Hamza,.</w:t>
      </w:r>
      <w:r w:rsidRPr="7C061AC3" w:rsidR="3BE70802">
        <w:rPr>
          <w:lang w:val="en-GB"/>
        </w:rPr>
        <w:t xml:space="preserve"> Ehtesham, Hammad</w:t>
      </w:r>
    </w:p>
    <w:p w:rsidR="00D25939" w:rsidP="00D25939" w:rsidRDefault="00D25939" w14:paraId="21A5E0A6" w14:textId="48391568">
      <w:pPr>
        <w:pStyle w:val="ListBullet"/>
        <w:rPr>
          <w:lang w:val="en-GB"/>
        </w:rPr>
      </w:pPr>
      <w:r w:rsidRPr="7C061AC3" w:rsidR="3BE70802">
        <w:rPr>
          <w:lang w:val="en-GB"/>
        </w:rPr>
        <w:t>Finish code documentation for version 2</w:t>
      </w:r>
      <w:r w:rsidRPr="7C061AC3" w:rsidR="00D25939">
        <w:rPr>
          <w:lang w:val="en-GB"/>
        </w:rPr>
        <w:t xml:space="preserve">– </w:t>
      </w:r>
      <w:r w:rsidRPr="7C061AC3" w:rsidR="363E75CF">
        <w:rPr>
          <w:lang w:val="en-GB"/>
        </w:rPr>
        <w:t>Umair, Hasan</w:t>
      </w:r>
    </w:p>
    <w:p w:rsidRPr="007667E8" w:rsidR="00D25939" w:rsidP="00D25939" w:rsidRDefault="00D25939" w14:paraId="30E6585F" w14:textId="189CF710">
      <w:pPr>
        <w:pStyle w:val="ListBullet"/>
        <w:rPr>
          <w:lang w:val="en-GB"/>
        </w:rPr>
      </w:pPr>
      <w:r w:rsidRPr="7C061AC3" w:rsidR="363E75CF">
        <w:rPr>
          <w:lang w:val="en-GB"/>
        </w:rPr>
        <w:t>Do some Python code (improvements and missing features) - Rahat, Humayun</w:t>
      </w:r>
    </w:p>
    <w:p w:rsidRPr="007667E8" w:rsidR="00D25939" w:rsidP="00D25939" w:rsidRDefault="00D25939" w14:paraId="6C0329CB" w14:textId="2F865EEB">
      <w:pPr>
        <w:pStyle w:val="ListBullet"/>
        <w:rPr>
          <w:lang w:val="en-GB"/>
        </w:rPr>
      </w:pPr>
      <w:r w:rsidRPr="7C061AC3" w:rsidR="363E75CF">
        <w:rPr>
          <w:lang w:val="en-GB"/>
        </w:rPr>
        <w:t>Next meeting on Monday 24</w:t>
      </w:r>
      <w:r w:rsidRPr="7C061AC3" w:rsidR="363E75CF">
        <w:rPr>
          <w:vertAlign w:val="superscript"/>
          <w:lang w:val="en-GB"/>
        </w:rPr>
        <w:t>th</w:t>
      </w:r>
      <w:r w:rsidRPr="7C061AC3" w:rsidR="00D25939">
        <w:rPr>
          <w:lang w:val="en-GB"/>
        </w:rPr>
        <w:t xml:space="preserve"> </w:t>
      </w:r>
      <w:r w:rsidRPr="7C061AC3" w:rsidR="00D25939">
        <w:rPr>
          <w:lang w:val="en-GB"/>
        </w:rPr>
        <w:t>– Everyone</w:t>
      </w:r>
    </w:p>
    <w:p w:rsidR="25BCCFFF" w:rsidP="7C061AC3" w:rsidRDefault="25BCCFFF" w14:paraId="7C7EA8CA" w14:textId="63588EB2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061AC3" w:rsidR="25BCCFF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Create meeting minutes – Humayun</w:t>
      </w:r>
    </w:p>
    <w:p w:rsidRPr="007667E8" w:rsidR="00FE576D" w:rsidRDefault="00D25939" w14:paraId="5616BA44" w14:textId="7B36A923">
      <w:pPr>
        <w:pStyle w:val="Heading1"/>
        <w:rPr>
          <w:lang w:val="en-GB"/>
        </w:rPr>
      </w:pPr>
      <w:r w:rsidRPr="7C061AC3" w:rsidR="00D25939">
        <w:rPr>
          <w:lang w:val="en-GB"/>
        </w:rPr>
        <w:t>Summary</w:t>
      </w:r>
    </w:p>
    <w:p w:rsidRPr="007667E8" w:rsidR="00FE576D" w:rsidP="00D25939" w:rsidRDefault="00D25939" w14:paraId="5AC311F8" w14:textId="336BFC1B">
      <w:pPr>
        <w:rPr>
          <w:lang w:val="en-GB"/>
        </w:rPr>
      </w:pPr>
      <w:r w:rsidRPr="7C061AC3" w:rsidR="73FC2CC9">
        <w:rPr>
          <w:lang w:val="en-GB"/>
        </w:rPr>
        <w:t>Testing well underway, code documentation halfway through, Python programming yet to be continued.</w:t>
      </w:r>
    </w:p>
    <w:p w:rsidRPr="007667E8" w:rsidR="00FE576D" w:rsidRDefault="00D25939" w14:paraId="08954C6F" w14:textId="0AC27C04">
      <w:pPr>
        <w:pStyle w:val="Heading1"/>
        <w:rPr>
          <w:lang w:val="en-GB"/>
        </w:rPr>
      </w:pPr>
      <w:r>
        <w:rPr>
          <w:lang w:val="en-GB"/>
        </w:rPr>
        <w:t>Review of last meeting</w:t>
      </w:r>
    </w:p>
    <w:p w:rsidR="00FE576D" w:rsidRDefault="00D25939" w14:paraId="62A20308" w14:textId="1C360718">
      <w:pPr>
        <w:rPr>
          <w:lang w:val="en-GB"/>
        </w:rPr>
      </w:pPr>
      <w:r w:rsidRPr="7C061AC3" w:rsidR="00D25939">
        <w:rPr>
          <w:lang w:val="en-GB"/>
        </w:rPr>
        <w:t xml:space="preserve">Review objectives and what has happened </w:t>
      </w:r>
      <w:proofErr w:type="gramStart"/>
      <w:r w:rsidRPr="7C061AC3" w:rsidR="00D25939">
        <w:rPr>
          <w:lang w:val="en-GB"/>
        </w:rPr>
        <w:t>since</w:t>
      </w:r>
      <w:proofErr w:type="gramEnd"/>
    </w:p>
    <w:p w:rsidR="3768EF67" w:rsidP="7C061AC3" w:rsidRDefault="3768EF67" w14:paraId="19F62CA9" w14:textId="1726AAD5">
      <w:pPr>
        <w:pStyle w:val="ListParagraph"/>
        <w:numPr>
          <w:ilvl w:val="0"/>
          <w:numId w:val="23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061AC3" w:rsidR="3768EF67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Continue assigned part of testing – Hasan, Hamza, Ehtesham, Hammad</w:t>
      </w:r>
      <w:r w:rsidRPr="7C061AC3" w:rsidR="7F1F6B3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[done]</w:t>
      </w:r>
    </w:p>
    <w:p w:rsidR="3768EF67" w:rsidP="7C061AC3" w:rsidRDefault="3768EF67" w14:paraId="0812EC51" w14:textId="4AA5E88B">
      <w:pPr>
        <w:pStyle w:val="ListParagraph"/>
        <w:numPr>
          <w:ilvl w:val="0"/>
          <w:numId w:val="23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061AC3" w:rsidR="3768EF67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Continue code documentation – Rahat, Umair</w:t>
      </w:r>
      <w:r w:rsidRPr="7C061AC3" w:rsidR="53702D25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[Rahat did, Umair absent]</w:t>
      </w:r>
    </w:p>
    <w:p w:rsidR="3768EF67" w:rsidP="7C061AC3" w:rsidRDefault="3768EF67" w14:paraId="22976317" w14:textId="1C7A40A5">
      <w:pPr>
        <w:pStyle w:val="ListParagraph"/>
        <w:numPr>
          <w:ilvl w:val="0"/>
          <w:numId w:val="23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061AC3" w:rsidR="3768EF67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Create meeting minutes – Humayun</w:t>
      </w:r>
      <w:r w:rsidRPr="7C061AC3" w:rsidR="7204CE4B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[done]</w:t>
      </w:r>
    </w:p>
    <w:p w:rsidR="3768EF67" w:rsidP="7C061AC3" w:rsidRDefault="3768EF67" w14:paraId="0CB96D40" w14:textId="40E2F5C3">
      <w:pPr>
        <w:pStyle w:val="ListParagraph"/>
        <w:numPr>
          <w:ilvl w:val="0"/>
          <w:numId w:val="23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061AC3" w:rsidR="3768EF67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Possibly continue Python coding – Hasan, Hamza, Umair, Humayun</w:t>
      </w:r>
      <w:r w:rsidRPr="7C061AC3" w:rsidR="235EE427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[Not started]</w:t>
      </w:r>
    </w:p>
    <w:sectPr w:rsidRPr="00D25939" w:rsidR="00D25939" w:rsidSect="005C45FF">
      <w:footerReference w:type="default" r:id="rId10"/>
      <w:pgSz w:w="11906" w:h="16838" w:orient="portrait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5939" w:rsidRDefault="00D25939" w14:paraId="290A86D5" w14:textId="77777777">
      <w:r>
        <w:separator/>
      </w:r>
    </w:p>
  </w:endnote>
  <w:endnote w:type="continuationSeparator" w:id="0">
    <w:p w:rsidR="00D25939" w:rsidRDefault="00D25939" w14:paraId="17C51D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667E8" w:rsidR="00FE576D" w:rsidRDefault="003B5FCE" w14:paraId="7F7DEB7D" w14:textId="77777777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Pr="007667E8" w:rsidR="00F925B9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5939" w:rsidRDefault="00D25939" w14:paraId="1B7890CE" w14:textId="77777777">
      <w:r>
        <w:separator/>
      </w:r>
    </w:p>
  </w:footnote>
  <w:footnote w:type="continuationSeparator" w:id="0">
    <w:p w:rsidR="00D25939" w:rsidRDefault="00D25939" w14:paraId="758C28F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8003943">
    <w:abstractNumId w:val="15"/>
  </w:num>
  <w:num w:numId="2" w16cid:durableId="1363437289">
    <w:abstractNumId w:val="17"/>
  </w:num>
  <w:num w:numId="3" w16cid:durableId="1634603964">
    <w:abstractNumId w:val="12"/>
  </w:num>
  <w:num w:numId="4" w16cid:durableId="1758358344">
    <w:abstractNumId w:val="10"/>
  </w:num>
  <w:num w:numId="5" w16cid:durableId="148522833">
    <w:abstractNumId w:val="13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19"/>
  </w:num>
  <w:num w:numId="17" w16cid:durableId="1428039213">
    <w:abstractNumId w:val="21"/>
  </w:num>
  <w:num w:numId="18" w16cid:durableId="277685239">
    <w:abstractNumId w:val="20"/>
  </w:num>
  <w:num w:numId="19" w16cid:durableId="242221911">
    <w:abstractNumId w:val="22"/>
  </w:num>
  <w:num w:numId="20" w16cid:durableId="537737068">
    <w:abstractNumId w:val="11"/>
  </w:num>
  <w:num w:numId="21" w16cid:durableId="124474688">
    <w:abstractNumId w:val="18"/>
  </w:num>
  <w:num w:numId="22" w16cid:durableId="230239356">
    <w:abstractNumId w:val="16"/>
  </w:num>
  <w:num w:numId="23" w16cid:durableId="12401405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81D4D"/>
    <w:rsid w:val="000D1B9D"/>
    <w:rsid w:val="000D2EA2"/>
    <w:rsid w:val="000F21A5"/>
    <w:rsid w:val="002A2B44"/>
    <w:rsid w:val="002A3FCB"/>
    <w:rsid w:val="002B5A63"/>
    <w:rsid w:val="002D3701"/>
    <w:rsid w:val="003871FA"/>
    <w:rsid w:val="003B5FCE"/>
    <w:rsid w:val="00402E7E"/>
    <w:rsid w:val="00416222"/>
    <w:rsid w:val="00424F9F"/>
    <w:rsid w:val="00435446"/>
    <w:rsid w:val="004F4532"/>
    <w:rsid w:val="0058206D"/>
    <w:rsid w:val="005C45FF"/>
    <w:rsid w:val="005D2056"/>
    <w:rsid w:val="00684306"/>
    <w:rsid w:val="007173EB"/>
    <w:rsid w:val="007638A6"/>
    <w:rsid w:val="007667E8"/>
    <w:rsid w:val="00774146"/>
    <w:rsid w:val="00786D8E"/>
    <w:rsid w:val="00883FFD"/>
    <w:rsid w:val="008E1349"/>
    <w:rsid w:val="00907EA5"/>
    <w:rsid w:val="009579FE"/>
    <w:rsid w:val="00AB3E35"/>
    <w:rsid w:val="00B51AD7"/>
    <w:rsid w:val="00C04B20"/>
    <w:rsid w:val="00C41E6E"/>
    <w:rsid w:val="00C54681"/>
    <w:rsid w:val="00C7447B"/>
    <w:rsid w:val="00CE41FE"/>
    <w:rsid w:val="00D25939"/>
    <w:rsid w:val="00D54CC6"/>
    <w:rsid w:val="00E1029F"/>
    <w:rsid w:val="00E60A93"/>
    <w:rsid w:val="00F9136A"/>
    <w:rsid w:val="00F925B9"/>
    <w:rsid w:val="00FA0E43"/>
    <w:rsid w:val="00FE576D"/>
    <w:rsid w:val="02847CC8"/>
    <w:rsid w:val="0482622E"/>
    <w:rsid w:val="05DDA0C6"/>
    <w:rsid w:val="073B126D"/>
    <w:rsid w:val="0B6ED661"/>
    <w:rsid w:val="0C1346E5"/>
    <w:rsid w:val="0D9A15DE"/>
    <w:rsid w:val="1059E298"/>
    <w:rsid w:val="11EA1363"/>
    <w:rsid w:val="14A50AA0"/>
    <w:rsid w:val="235EE427"/>
    <w:rsid w:val="25BCCFFF"/>
    <w:rsid w:val="2663922D"/>
    <w:rsid w:val="27C55E78"/>
    <w:rsid w:val="2806BF7B"/>
    <w:rsid w:val="29F36B0B"/>
    <w:rsid w:val="309CD2B4"/>
    <w:rsid w:val="32ADECAB"/>
    <w:rsid w:val="33518685"/>
    <w:rsid w:val="363E75CF"/>
    <w:rsid w:val="3768EF67"/>
    <w:rsid w:val="3AA1F6E3"/>
    <w:rsid w:val="3BE70802"/>
    <w:rsid w:val="3BF1B261"/>
    <w:rsid w:val="3C1B6098"/>
    <w:rsid w:val="3D8D3372"/>
    <w:rsid w:val="3F4003E9"/>
    <w:rsid w:val="49A19C65"/>
    <w:rsid w:val="50F1843F"/>
    <w:rsid w:val="534DFC6E"/>
    <w:rsid w:val="53702D25"/>
    <w:rsid w:val="5DF2794B"/>
    <w:rsid w:val="61E6CF15"/>
    <w:rsid w:val="660144B6"/>
    <w:rsid w:val="66662632"/>
    <w:rsid w:val="66EF3664"/>
    <w:rsid w:val="6754907B"/>
    <w:rsid w:val="6760E023"/>
    <w:rsid w:val="68BFFE7C"/>
    <w:rsid w:val="69C46797"/>
    <w:rsid w:val="6CB02460"/>
    <w:rsid w:val="70A425AC"/>
    <w:rsid w:val="7204CE4B"/>
    <w:rsid w:val="72110F05"/>
    <w:rsid w:val="72B0D13B"/>
    <w:rsid w:val="73FC2CC9"/>
    <w:rsid w:val="7724D45A"/>
    <w:rsid w:val="782FD264"/>
    <w:rsid w:val="7B16C438"/>
    <w:rsid w:val="7C061AC3"/>
    <w:rsid w:val="7D7FEE99"/>
    <w:rsid w:val="7F1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uiPriority="3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6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color="7A610D" w:themeColor="accent3" w:themeShade="80" w:sz="4" w:space="1"/>
        <w:bottom w:val="single" w:color="7A610D" w:themeColor="accent3" w:themeShade="80" w:sz="12" w:space="1"/>
      </w:pBdr>
      <w:spacing w:before="240" w:after="240"/>
      <w:outlineLvl w:val="0"/>
    </w:pPr>
    <w:rPr>
      <w:rFonts w:ascii="Century Gothic" w:hAnsi="Century Gothic" w:eastAsiaTheme="majorEastAsia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hAnsi="Century Gothic" w:eastAsiaTheme="majorEastAsia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hAnsi="Century Gothic" w:eastAsiaTheme="majorEastAsia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hAnsi="Century Gothic" w:eastAsiaTheme="majorEastAsia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hAnsi="Century Gothic" w:eastAsiaTheme="majorEastAsia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hAnsi="Century Gothic" w:eastAsiaTheme="majorEastAsia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hAnsi="Century Gothic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hAnsi="Century Gothic" w:eastAsiaTheme="majorEastAsia" w:cstheme="majorBidi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hAnsi="Century Gothic" w:eastAsiaTheme="majorEastAsia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hAnsi="Century Gothic" w:eastAsiaTheme="majorEastAsia" w:cstheme="majorBidi"/>
      <w:color w:val="444D26" w:themeColor="text2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67E8"/>
    <w:rPr>
      <w:rFonts w:ascii="Century Gothic" w:hAnsi="Century Gothic" w:eastAsiaTheme="majorEastAsia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color="536142" w:themeColor="accent1" w:themeShade="80" w:sz="2" w:space="10" w:shadow="1"/>
        <w:left w:val="single" w:color="536142" w:themeColor="accent1" w:themeShade="80" w:sz="2" w:space="10" w:shadow="1"/>
        <w:bottom w:val="single" w:color="536142" w:themeColor="accent1" w:themeShade="80" w:sz="2" w:space="10" w:shadow="1"/>
        <w:right w:val="single" w:color="536142" w:themeColor="accent1" w:themeShade="80" w:sz="2" w:space="1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744F" w:themeColor="accent1" w:themeShade="99" w:sz="4" w:space="0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640B" w:themeColor="accent2" w:themeShade="99" w:sz="4" w:space="0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2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27410" w:themeColor="accent3" w:themeShade="99" w:sz="4" w:space="0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2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405C" w:themeColor="accent4" w:themeShade="99" w:sz="4" w:space="0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2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4280" w:themeColor="accent5" w:themeShade="99" w:sz="4" w:space="0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2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D82" w:themeColor="accent6" w:themeShade="99" w:sz="4" w:space="0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color="444D26" w:themeColor="text2" w:sz="4" w:space="1"/>
      </w:pBdr>
      <w:contextualSpacing/>
      <w:jc w:val="right"/>
    </w:pPr>
  </w:style>
  <w:style w:type="character" w:styleId="DateChar" w:customStyle="1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Space="180" w:wrap="auto" w:hAnchor="page" w:xAlign="center" w:yAlign="bottom" w:hRule="exact"/>
      <w:spacing w:before="0" w:after="0"/>
      <w:ind w:left="2880"/>
    </w:pPr>
    <w:rPr>
      <w:rFonts w:ascii="Century Gothic" w:hAnsi="Century Gothic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AE1D3" w:themeColor="accent1" w:themeTint="66" w:sz="4" w:space="0"/>
        <w:left w:val="single" w:color="DAE1D3" w:themeColor="accent1" w:themeTint="66" w:sz="4" w:space="0"/>
        <w:bottom w:val="single" w:color="DAE1D3" w:themeColor="accent1" w:themeTint="66" w:sz="4" w:space="0"/>
        <w:right w:val="single" w:color="DAE1D3" w:themeColor="accent1" w:themeTint="66" w:sz="4" w:space="0"/>
        <w:insideH w:val="single" w:color="DAE1D3" w:themeColor="accent1" w:themeTint="66" w:sz="4" w:space="0"/>
        <w:insideV w:val="single" w:color="DAE1D3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ADAB5" w:themeColor="accent2" w:themeTint="66" w:sz="4" w:space="0"/>
        <w:left w:val="single" w:color="FADAB5" w:themeColor="accent2" w:themeTint="66" w:sz="4" w:space="0"/>
        <w:bottom w:val="single" w:color="FADAB5" w:themeColor="accent2" w:themeTint="66" w:sz="4" w:space="0"/>
        <w:right w:val="single" w:color="FADAB5" w:themeColor="accent2" w:themeTint="66" w:sz="4" w:space="0"/>
        <w:insideH w:val="single" w:color="FADAB5" w:themeColor="accent2" w:themeTint="66" w:sz="4" w:space="0"/>
        <w:insideV w:val="single" w:color="FADA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ECD3DB" w:themeColor="accent4" w:themeTint="66" w:sz="4" w:space="0"/>
        <w:left w:val="single" w:color="ECD3DB" w:themeColor="accent4" w:themeTint="66" w:sz="4" w:space="0"/>
        <w:bottom w:val="single" w:color="ECD3DB" w:themeColor="accent4" w:themeTint="66" w:sz="4" w:space="0"/>
        <w:right w:val="single" w:color="ECD3DB" w:themeColor="accent4" w:themeTint="66" w:sz="4" w:space="0"/>
        <w:insideH w:val="single" w:color="ECD3DB" w:themeColor="accent4" w:themeTint="66" w:sz="4" w:space="0"/>
        <w:insideV w:val="single" w:color="ECD3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7CEE5" w:themeColor="accent5" w:themeTint="66" w:sz="4" w:space="0"/>
        <w:left w:val="single" w:color="D7CEE5" w:themeColor="accent5" w:themeTint="66" w:sz="4" w:space="0"/>
        <w:bottom w:val="single" w:color="D7CEE5" w:themeColor="accent5" w:themeTint="66" w:sz="4" w:space="0"/>
        <w:right w:val="single" w:color="D7CEE5" w:themeColor="accent5" w:themeTint="66" w:sz="4" w:space="0"/>
        <w:insideH w:val="single" w:color="D7CEE5" w:themeColor="accent5" w:themeTint="66" w:sz="4" w:space="0"/>
        <w:insideV w:val="single" w:color="D7CE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CCD8E6" w:themeColor="accent6" w:themeTint="66" w:sz="4" w:space="0"/>
        <w:left w:val="single" w:color="CCD8E6" w:themeColor="accent6" w:themeTint="66" w:sz="4" w:space="0"/>
        <w:bottom w:val="single" w:color="CCD8E6" w:themeColor="accent6" w:themeTint="66" w:sz="4" w:space="0"/>
        <w:right w:val="single" w:color="CCD8E6" w:themeColor="accent6" w:themeTint="66" w:sz="4" w:space="0"/>
        <w:insideH w:val="single" w:color="CCD8E6" w:themeColor="accent6" w:themeTint="66" w:sz="4" w:space="0"/>
        <w:insideV w:val="single" w:color="CCD8E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2" w:space="0"/>
        <w:bottom w:val="single" w:color="C8D2BD" w:themeColor="accent1" w:themeTint="99" w:sz="2" w:space="0"/>
        <w:insideH w:val="single" w:color="C8D2BD" w:themeColor="accent1" w:themeTint="99" w:sz="2" w:space="0"/>
        <w:insideV w:val="single" w:color="C8D2B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D2B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2" w:space="0"/>
        <w:bottom w:val="single" w:color="F7C890" w:themeColor="accent2" w:themeTint="99" w:sz="2" w:space="0"/>
        <w:insideH w:val="single" w:color="F7C890" w:themeColor="accent2" w:themeTint="99" w:sz="2" w:space="0"/>
        <w:insideV w:val="single" w:color="F7C8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C8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2" w:space="0"/>
        <w:bottom w:val="single" w:color="F0D67E" w:themeColor="accent3" w:themeTint="99" w:sz="2" w:space="0"/>
        <w:insideH w:val="single" w:color="F0D67E" w:themeColor="accent3" w:themeTint="99" w:sz="2" w:space="0"/>
        <w:insideV w:val="single" w:color="F0D67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D6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2" w:space="0"/>
        <w:bottom w:val="single" w:color="E2BDCA" w:themeColor="accent4" w:themeTint="99" w:sz="2" w:space="0"/>
        <w:insideH w:val="single" w:color="E2BDCA" w:themeColor="accent4" w:themeTint="99" w:sz="2" w:space="0"/>
        <w:insideV w:val="single" w:color="E2BDC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BDCA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2" w:space="0"/>
        <w:bottom w:val="single" w:color="C3B5D9" w:themeColor="accent5" w:themeTint="99" w:sz="2" w:space="0"/>
        <w:insideH w:val="single" w:color="C3B5D9" w:themeColor="accent5" w:themeTint="99" w:sz="2" w:space="0"/>
        <w:insideV w:val="single" w:color="C3B5D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3B5D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2" w:space="0"/>
        <w:bottom w:val="single" w:color="B2C4DA" w:themeColor="accent6" w:themeTint="99" w:sz="2" w:space="0"/>
        <w:insideH w:val="single" w:color="B2C4DA" w:themeColor="accent6" w:themeTint="99" w:sz="2" w:space="0"/>
        <w:insideV w:val="single" w:color="B2C4D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C4D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7667E8"/>
    <w:rPr>
      <w:rFonts w:ascii="Century Gothic" w:hAnsi="Century Gothic" w:eastAsiaTheme="majorEastAsia" w:cstheme="majorBidi"/>
      <w:color w:val="444D26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667E8"/>
    <w:rPr>
      <w:rFonts w:ascii="Century Gothic" w:hAnsi="Century Gothic" w:eastAsiaTheme="majorEastAsia" w:cstheme="majorBidi"/>
      <w:i/>
      <w:iCs/>
      <w:color w:val="526041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67E8"/>
    <w:rPr>
      <w:rFonts w:ascii="Century Gothic" w:hAnsi="Century Gothic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67E8"/>
    <w:rPr>
      <w:rFonts w:ascii="Century Gothic" w:hAnsi="Century Gothic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hAnsi="Century Gothic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color="536142" w:themeColor="accent1" w:themeShade="80" w:sz="4" w:space="10"/>
        <w:bottom w:val="single" w:color="536142" w:themeColor="accent1" w:themeShade="80" w:sz="4" w:space="1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1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1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1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1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1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1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D2B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C8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D6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BDCA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3B5D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4D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bottom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bottom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bottom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bottom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bottom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bottom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A5B592" w:themeColor="accent1" w:sz="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B592" w:themeColor="accent1" w:sz="4" w:space="0"/>
          <w:right w:val="single" w:color="A5B592" w:themeColor="accent1" w:sz="4" w:space="0"/>
        </w:tcBorders>
      </w:tcPr>
    </w:tblStylePr>
    <w:tblStylePr w:type="band1Horz">
      <w:tblPr/>
      <w:tcPr>
        <w:tcBorders>
          <w:top w:val="single" w:color="A5B592" w:themeColor="accent1" w:sz="4" w:space="0"/>
          <w:bottom w:val="single" w:color="A5B59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B592" w:themeColor="accent1" w:sz="4" w:space="0"/>
          <w:left w:val="nil"/>
        </w:tcBorders>
      </w:tcPr>
    </w:tblStylePr>
    <w:tblStylePr w:type="swCell">
      <w:tblPr/>
      <w:tcPr>
        <w:tcBorders>
          <w:top w:val="double" w:color="A5B592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3A447" w:themeColor="accent2" w:sz="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A447" w:themeColor="accent2" w:sz="4" w:space="0"/>
          <w:right w:val="single" w:color="F3A447" w:themeColor="accent2" w:sz="4" w:space="0"/>
        </w:tcBorders>
      </w:tcPr>
    </w:tblStylePr>
    <w:tblStylePr w:type="band1Horz">
      <w:tblPr/>
      <w:tcPr>
        <w:tcBorders>
          <w:top w:val="single" w:color="F3A447" w:themeColor="accent2" w:sz="4" w:space="0"/>
          <w:bottom w:val="single" w:color="F3A4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A447" w:themeColor="accent2" w:sz="4" w:space="0"/>
          <w:left w:val="nil"/>
        </w:tcBorders>
      </w:tcPr>
    </w:tblStylePr>
    <w:tblStylePr w:type="swCell">
      <w:tblPr/>
      <w:tcPr>
        <w:tcBorders>
          <w:top w:val="double" w:color="F3A44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7BC29" w:themeColor="accent3" w:sz="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BC29" w:themeColor="accent3" w:sz="4" w:space="0"/>
          <w:right w:val="single" w:color="E7BC29" w:themeColor="accent3" w:sz="4" w:space="0"/>
        </w:tcBorders>
      </w:tcPr>
    </w:tblStylePr>
    <w:tblStylePr w:type="band1Horz">
      <w:tblPr/>
      <w:tcPr>
        <w:tcBorders>
          <w:top w:val="single" w:color="E7BC29" w:themeColor="accent3" w:sz="4" w:space="0"/>
          <w:bottom w:val="single" w:color="E7BC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BC29" w:themeColor="accent3" w:sz="4" w:space="0"/>
          <w:left w:val="nil"/>
        </w:tcBorders>
      </w:tcPr>
    </w:tblStylePr>
    <w:tblStylePr w:type="swCell">
      <w:tblPr/>
      <w:tcPr>
        <w:tcBorders>
          <w:top w:val="double" w:color="E7BC2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D092A7" w:themeColor="accent4" w:sz="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92A7" w:themeColor="accent4" w:sz="4" w:space="0"/>
          <w:right w:val="single" w:color="D092A7" w:themeColor="accent4" w:sz="4" w:space="0"/>
        </w:tcBorders>
      </w:tcPr>
    </w:tblStylePr>
    <w:tblStylePr w:type="band1Horz">
      <w:tblPr/>
      <w:tcPr>
        <w:tcBorders>
          <w:top w:val="single" w:color="D092A7" w:themeColor="accent4" w:sz="4" w:space="0"/>
          <w:bottom w:val="single" w:color="D092A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92A7" w:themeColor="accent4" w:sz="4" w:space="0"/>
          <w:left w:val="nil"/>
        </w:tcBorders>
      </w:tcPr>
    </w:tblStylePr>
    <w:tblStylePr w:type="swCell">
      <w:tblPr/>
      <w:tcPr>
        <w:tcBorders>
          <w:top w:val="double" w:color="D092A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9C85C0" w:themeColor="accent5" w:sz="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C85C0" w:themeColor="accent5" w:sz="4" w:space="0"/>
          <w:right w:val="single" w:color="9C85C0" w:themeColor="accent5" w:sz="4" w:space="0"/>
        </w:tcBorders>
      </w:tcPr>
    </w:tblStylePr>
    <w:tblStylePr w:type="band1Horz">
      <w:tblPr/>
      <w:tcPr>
        <w:tcBorders>
          <w:top w:val="single" w:color="9C85C0" w:themeColor="accent5" w:sz="4" w:space="0"/>
          <w:bottom w:val="single" w:color="9C85C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C85C0" w:themeColor="accent5" w:sz="4" w:space="0"/>
          <w:left w:val="nil"/>
        </w:tcBorders>
      </w:tcPr>
    </w:tblStylePr>
    <w:tblStylePr w:type="swCell">
      <w:tblPr/>
      <w:tcPr>
        <w:tcBorders>
          <w:top w:val="double" w:color="9C85C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809EC2" w:themeColor="accent6" w:sz="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9EC2" w:themeColor="accent6" w:sz="4" w:space="0"/>
          <w:right w:val="single" w:color="809EC2" w:themeColor="accent6" w:sz="4" w:space="0"/>
        </w:tcBorders>
      </w:tcPr>
    </w:tblStylePr>
    <w:tblStylePr w:type="band1Horz">
      <w:tblPr/>
      <w:tcPr>
        <w:tcBorders>
          <w:top w:val="single" w:color="809EC2" w:themeColor="accent6" w:sz="4" w:space="0"/>
          <w:bottom w:val="single" w:color="809EC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9EC2" w:themeColor="accent6" w:sz="4" w:space="0"/>
          <w:left w:val="nil"/>
        </w:tcBorders>
      </w:tcPr>
    </w:tblStylePr>
    <w:tblStylePr w:type="swCell">
      <w:tblPr/>
      <w:tcPr>
        <w:tcBorders>
          <w:top w:val="double" w:color="809EC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24" w:space="0"/>
        <w:bottom w:val="single" w:color="F3A447" w:themeColor="accent2" w:sz="24" w:space="0"/>
        <w:right w:val="single" w:color="F3A447" w:themeColor="accent2" w:sz="24" w:space="0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7BC29" w:themeColor="accent3" w:sz="24" w:space="0"/>
        <w:left w:val="single" w:color="E7BC29" w:themeColor="accent3" w:sz="24" w:space="0"/>
        <w:bottom w:val="single" w:color="E7BC29" w:themeColor="accent3" w:sz="24" w:space="0"/>
        <w:right w:val="single" w:color="E7BC29" w:themeColor="accent3" w:sz="24" w:space="0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92A7" w:themeColor="accent4" w:sz="24" w:space="0"/>
        <w:left w:val="single" w:color="D092A7" w:themeColor="accent4" w:sz="24" w:space="0"/>
        <w:bottom w:val="single" w:color="D092A7" w:themeColor="accent4" w:sz="24" w:space="0"/>
        <w:right w:val="single" w:color="D092A7" w:themeColor="accent4" w:sz="24" w:space="0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C85C0" w:themeColor="accent5" w:sz="24" w:space="0"/>
        <w:left w:val="single" w:color="9C85C0" w:themeColor="accent5" w:sz="24" w:space="0"/>
        <w:bottom w:val="single" w:color="9C85C0" w:themeColor="accent5" w:sz="24" w:space="0"/>
        <w:right w:val="single" w:color="9C85C0" w:themeColor="accent5" w:sz="24" w:space="0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9EC2" w:themeColor="accent6" w:sz="24" w:space="0"/>
        <w:left w:val="single" w:color="809EC2" w:themeColor="accent6" w:sz="24" w:space="0"/>
        <w:bottom w:val="single" w:color="809EC2" w:themeColor="accent6" w:sz="24" w:space="0"/>
        <w:right w:val="single" w:color="809EC2" w:themeColor="accent6" w:sz="24" w:space="0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4" w:space="0"/>
        <w:bottom w:val="single" w:color="A5B59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A5B59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4" w:space="0"/>
        <w:bottom w:val="single" w:color="F3A4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3A4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4" w:space="0"/>
        <w:bottom w:val="single" w:color="E7BC2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7BC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4" w:space="0"/>
        <w:bottom w:val="single" w:color="D092A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92A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4" w:space="0"/>
        <w:bottom w:val="single" w:color="9C85C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C85C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4" w:space="0"/>
        <w:bottom w:val="single" w:color="809EC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09EC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B59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B59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B59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B59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A4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A4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A4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A4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7BC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7BC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7BC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7BC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92A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92A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92A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92A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C85C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C85C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C85C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C85C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9EC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9EC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9EC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9EC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  <w:insideV w:val="single" w:color="BBC7AD" w:themeColor="accent1" w:themeTint="BF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7A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  <w:insideV w:val="single" w:color="F6BA75" w:themeColor="accent2" w:themeTint="BF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6BA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  <w:insideV w:val="single" w:color="EDCC5E" w:themeColor="accent3" w:themeTint="BF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DCC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  <w:insideV w:val="single" w:color="DBADBC" w:themeColor="accent4" w:themeTint="BF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ADB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  <w:insideV w:val="single" w:color="B4A3CF" w:themeColor="accent5" w:themeTint="BF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A3C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  <w:insideV w:val="single" w:color="9FB6D1" w:themeColor="accent6" w:themeTint="BF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B6D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color="A5B592" w:themeColor="accent1" w:sz="6" w:space="0"/>
          <w:insideV w:val="single" w:color="A5B592" w:themeColor="accent1" w:sz="6" w:space="0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color="F3A447" w:themeColor="accent2" w:sz="6" w:space="0"/>
          <w:insideV w:val="single" w:color="F3A447" w:themeColor="accent2" w:sz="6" w:space="0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color="E7BC29" w:themeColor="accent3" w:sz="6" w:space="0"/>
          <w:insideV w:val="single" w:color="E7BC29" w:themeColor="accent3" w:sz="6" w:space="0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color="D092A7" w:themeColor="accent4" w:sz="6" w:space="0"/>
          <w:insideV w:val="single" w:color="D092A7" w:themeColor="accent4" w:sz="6" w:space="0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color="9C85C0" w:themeColor="accent5" w:sz="6" w:space="0"/>
          <w:insideV w:val="single" w:color="9C85C0" w:themeColor="accent5" w:sz="6" w:space="0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color="809EC2" w:themeColor="accent6" w:sz="6" w:space="0"/>
          <w:insideV w:val="single" w:color="809EC2" w:themeColor="accent6" w:sz="6" w:space="0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B592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447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BC29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92A7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C85C0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9EC2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B59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B59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B59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4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4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BC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BC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92A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92A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C85C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C85C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9EC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9EC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7AD" w:themeColor="accent1" w:themeTint="BF" w:sz="8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7AD" w:themeColor="accent1" w:themeTint="BF" w:sz="6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BA75" w:themeColor="accent2" w:themeTint="BF" w:sz="8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A75" w:themeColor="accent2" w:themeTint="BF" w:sz="6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CC5E" w:themeColor="accent3" w:themeTint="BF" w:sz="8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CC5E" w:themeColor="accent3" w:themeTint="BF" w:sz="6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ADBC" w:themeColor="accent4" w:themeTint="BF" w:sz="8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ADBC" w:themeColor="accent4" w:themeTint="BF" w:sz="6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A3CF" w:themeColor="accent5" w:themeTint="BF" w:sz="8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A3CF" w:themeColor="accent5" w:themeTint="BF" w:sz="6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B6D1" w:themeColor="accent6" w:themeTint="BF" w:sz="8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B6D1" w:themeColor="accent6" w:themeTint="BF" w:sz="6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ascii="Century Gothic" w:hAnsi="Century Gothic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667E8"/>
    <w:rPr>
      <w:rFonts w:ascii="Century Gothic" w:hAnsi="Century Gothic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hAnsi="Century Gothic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color="7A610D" w:themeColor="accent3" w:themeShade="80" w:sz="2" w:space="1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character" w:styleId="normaltextrun" w:customStyle="true">
    <w:uiPriority w:val="1"/>
    <w:name w:val="normaltextrun"/>
    <w:basedOn w:val="DefaultParagraphFont"/>
    <w:rsid w:val="7C061AC3"/>
    <w:rPr>
      <w:rFonts w:ascii="Palatino Linotype" w:hAnsi="Palatino Linotype" w:eastAsia="宋体" w:cs="Gisha" w:asciiTheme="minorAscii" w:hAnsiTheme="minorAscii" w:eastAsiaTheme="minorEastAsia" w:cstheme="minorBidi"/>
      <w:sz w:val="22"/>
      <w:szCs w:val="22"/>
    </w:rPr>
  </w:style>
  <w:style w:type="character" w:styleId="eop" w:customStyle="true">
    <w:uiPriority w:val="1"/>
    <w:name w:val="eop"/>
    <w:basedOn w:val="DefaultParagraphFont"/>
    <w:rsid w:val="7C061AC3"/>
    <w:rPr>
      <w:rFonts w:ascii="Palatino Linotype" w:hAnsi="Palatino Linotype" w:eastAsia="宋体" w:cs="Gisha" w:asciiTheme="minorAscii" w:hAnsiTheme="minorAsci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AC613A" w:rsidRDefault="00AC613A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AC613A" w:rsidRDefault="00AC613A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3A"/>
    <w:rsid w:val="002B5A63"/>
    <w:rsid w:val="00A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paragraph" w:customStyle="1" w:styleId="4F50BE575B8742B9BDC6004DA0CDCAD2">
    <w:name w:val="4F50BE575B8742B9BDC6004DA0CDCAD2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33C0B" w:themeColor="accent2" w:themeShade="80"/>
    </w:rPr>
  </w:style>
  <w:style w:type="paragraph" w:customStyle="1" w:styleId="89777E0F19724B1C90B4BFFFCC880904">
    <w:name w:val="89777E0F19724B1C90B4BFFFCC880904"/>
  </w:style>
  <w:style w:type="paragraph" w:customStyle="1" w:styleId="BD2BBE89955A4F78A7733144EAE15070">
    <w:name w:val="BD2BBE89955A4F78A7733144EAE15070"/>
  </w:style>
  <w:style w:type="paragraph" w:customStyle="1" w:styleId="92F22D74D9954059BABF980BAE4380D2">
    <w:name w:val="92F22D74D9954059BABF980BAE4380D2"/>
  </w:style>
  <w:style w:type="paragraph" w:customStyle="1" w:styleId="9B50963822C54D61B62912A704B5A22C">
    <w:name w:val="9B50963822C54D61B62912A704B5A22C"/>
  </w:style>
  <w:style w:type="paragraph" w:customStyle="1" w:styleId="44063B9BFDC246C7942C1C3C9817D467">
    <w:name w:val="44063B9BFDC246C7942C1C3C9817D467"/>
  </w:style>
  <w:style w:type="paragraph" w:customStyle="1" w:styleId="81E1A7606A4246669B157DA2115F12BE">
    <w:name w:val="81E1A7606A4246669B157DA2115F12BE"/>
  </w:style>
  <w:style w:type="paragraph" w:customStyle="1" w:styleId="1E406A22E69846568A85F2C95BEAA232">
    <w:name w:val="1E406A22E69846568A85F2C95BEAA232"/>
  </w:style>
  <w:style w:type="paragraph" w:customStyle="1" w:styleId="14CB053076544683962858676F752502">
    <w:name w:val="14CB053076544683962858676F752502"/>
  </w:style>
  <w:style w:type="paragraph" w:customStyle="1" w:styleId="C20EEFD123B945279F286CF5C246C35C">
    <w:name w:val="C20EEFD123B945279F286CF5C246C35C"/>
  </w:style>
  <w:style w:type="paragraph" w:customStyle="1" w:styleId="4C3B6E71EB874E5B9B7510CE291C4B26">
    <w:name w:val="4C3B6E71EB874E5B9B7510CE291C4B26"/>
  </w:style>
  <w:style w:type="paragraph" w:customStyle="1" w:styleId="A689D7285EA14CF6A4BE652006824E98">
    <w:name w:val="A689D7285EA14CF6A4BE652006824E98"/>
  </w:style>
  <w:style w:type="paragraph" w:customStyle="1" w:styleId="A388839556EC4B08AB4066E4A69AD59F">
    <w:name w:val="A388839556EC4B08AB4066E4A69AD59F"/>
  </w:style>
  <w:style w:type="paragraph" w:customStyle="1" w:styleId="5F66E71D78D944D783458735E8FD8944">
    <w:name w:val="5F66E71D78D944D783458735E8FD8944"/>
  </w:style>
  <w:style w:type="paragraph" w:customStyle="1" w:styleId="2293E30782694831B52798B3C4A253BC">
    <w:name w:val="2293E30782694831B52798B3C4A253BC"/>
  </w:style>
  <w:style w:type="paragraph" w:customStyle="1" w:styleId="5E5BACC9DF924A01B8DB30841E57EE55">
    <w:name w:val="5E5BACC9DF924A01B8DB30841E57EE55"/>
  </w:style>
  <w:style w:type="paragraph" w:customStyle="1" w:styleId="801BA3FE05DB4F5E971FAE43C092838F">
    <w:name w:val="801BA3FE05DB4F5E971FAE43C092838F"/>
  </w:style>
  <w:style w:type="paragraph" w:customStyle="1" w:styleId="C060BE2E89A44386B094EC72A99D8630">
    <w:name w:val="C060BE2E89A44386B094EC72A99D8630"/>
  </w:style>
  <w:style w:type="paragraph" w:customStyle="1" w:styleId="32C91323CDE449EDAE938CB07D895FA3">
    <w:name w:val="32C91323CDE449EDAE938CB07D895FA3"/>
  </w:style>
  <w:style w:type="paragraph" w:customStyle="1" w:styleId="897F09107D204167BA8D753BBFE825E4">
    <w:name w:val="897F09107D204167BA8D753BBFE825E4"/>
  </w:style>
  <w:style w:type="paragraph" w:customStyle="1" w:styleId="E0A1864A8AD24145B02148F8A2D06E56">
    <w:name w:val="E0A1864A8AD24145B02148F8A2D06E5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  <w:style w:type="paragraph" w:customStyle="1" w:styleId="2F738825F9474B26A06B31EF9E2DAE95">
    <w:name w:val="2F738825F9474B26A06B31EF9E2DAE95"/>
  </w:style>
  <w:style w:type="paragraph" w:customStyle="1" w:styleId="A839ACCF26E14C9A8BE7BF3267C0FAEE">
    <w:name w:val="A839ACCF26E14C9A8BE7BF3267C0FAEE"/>
  </w:style>
  <w:style w:type="paragraph" w:customStyle="1" w:styleId="27023F54ADA1490EAFF5F5B0DF50EF26">
    <w:name w:val="27023F54ADA1490EAFF5F5B0DF50EF26"/>
  </w:style>
  <w:style w:type="paragraph" w:customStyle="1" w:styleId="ACB25E1F8E0B44EE8AF5B1114058E7CB">
    <w:name w:val="ACB25E1F8E0B44EE8AF5B1114058E7CB"/>
  </w:style>
  <w:style w:type="paragraph" w:customStyle="1" w:styleId="2D85C193596A44BE90C963FBE63A2C82">
    <w:name w:val="2D85C193596A44BE90C963FBE63A2C82"/>
  </w:style>
  <w:style w:type="paragraph" w:customStyle="1" w:styleId="3C9AB97C329E476594E3199BAB2BA34C">
    <w:name w:val="3C9AB97C329E476594E3199BAB2BA34C"/>
  </w:style>
  <w:style w:type="paragraph" w:customStyle="1" w:styleId="CB8945E105C442E98187CAEC30FAF9BA">
    <w:name w:val="CB8945E105C442E98187CAEC30FAF9BA"/>
  </w:style>
  <w:style w:type="paragraph" w:customStyle="1" w:styleId="811BA0E5A6D746F7836EDBD7E0D17037">
    <w:name w:val="811BA0E5A6D746F7836EDBD7E0D17037"/>
  </w:style>
  <w:style w:type="paragraph" w:customStyle="1" w:styleId="C738EBFDEC4B4999A1C155196437EA60">
    <w:name w:val="C738EBFDEC4B4999A1C155196437EA60"/>
  </w:style>
  <w:style w:type="paragraph" w:customStyle="1" w:styleId="A44AFB6B42EB400EBD8B7E84301635C5">
    <w:name w:val="A44AFB6B42EB400EBD8B7E8430163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  <Contributor_x0028_s_x0029_ xmlns="2ac691d8-51de-4533-bc87-e022d2fb2df9">
      <UserInfo>
        <DisplayName>i:0#.f|membership|hakhta26@bradford.ac.uk</DisplayName>
        <AccountId>7</AccountId>
        <AccountType/>
      </UserInfo>
    </Contributor_x0028_s_x0029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8BAF2-0DE2-4122-A8E1-AE5E704CCC65}">
  <ds:schemaRefs>
    <ds:schemaRef ds:uri="http://schemas.microsoft.com/office/2006/metadata/properties"/>
    <ds:schemaRef ds:uri="http://schemas.microsoft.com/office/infopath/2007/PartnerControls"/>
    <ds:schemaRef ds:uri="52b6e46c-5925-4290-b9a9-c3020c2f3e64"/>
    <ds:schemaRef ds:uri="2ac691d8-51de-4533-bc87-e022d2fb2df9"/>
  </ds:schemaRefs>
</ds:datastoreItem>
</file>

<file path=customXml/itemProps2.xml><?xml version="1.0" encoding="utf-8"?>
<ds:datastoreItem xmlns:ds="http://schemas.openxmlformats.org/officeDocument/2006/customXml" ds:itemID="{6F233B0B-7CDD-46A0-8A21-6189D73E9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102851-2AB8-464A-B3A1-C929FB346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691d8-51de-4533-bc87-e022d2fb2df9"/>
    <ds:schemaRef ds:uri="52b6e46c-5925-4290-b9a9-c3020c2f3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PTA%20meeting%20minutes.dotx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Hasan Akhtar</dc:creator>
  <lastModifiedBy>Humayun Razaq</lastModifiedBy>
  <revision>3</revision>
  <dcterms:created xsi:type="dcterms:W3CDTF">2025-03-20T11:11:00.0000000Z</dcterms:created>
  <dcterms:modified xsi:type="dcterms:W3CDTF">2025-03-25T14:48:25.9899614Z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